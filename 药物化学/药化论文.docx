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92C5" w14:textId="5398D53B" w:rsidR="00FC54CF" w:rsidRDefault="00FC54CF" w:rsidP="00FC54CF">
      <w:pPr>
        <w:pStyle w:val="1"/>
        <w:spacing w:before="163"/>
      </w:pPr>
      <w:r>
        <w:rPr>
          <w:rFonts w:hint="eastAsia"/>
        </w:rPr>
        <w:t>非</w:t>
      </w:r>
      <w:proofErr w:type="gramStart"/>
      <w:r>
        <w:rPr>
          <w:rFonts w:hint="eastAsia"/>
        </w:rPr>
        <w:t>甾</w:t>
      </w:r>
      <w:proofErr w:type="gramEnd"/>
      <w:r>
        <w:rPr>
          <w:rFonts w:hint="eastAsia"/>
        </w:rPr>
        <w:t>体抗炎药与健康</w:t>
      </w:r>
    </w:p>
    <w:p w14:paraId="29392202" w14:textId="7D133ED5" w:rsidR="00FC54CF" w:rsidRDefault="00FC54CF" w:rsidP="00FC54CF">
      <w:pPr>
        <w:pStyle w:val="1"/>
        <w:spacing w:before="163"/>
      </w:pPr>
      <w:r>
        <w:rPr>
          <w:rFonts w:hint="eastAsia"/>
        </w:rPr>
        <w:t>目录</w:t>
      </w:r>
    </w:p>
    <w:p w14:paraId="665E7E18" w14:textId="77777777" w:rsidR="00FC54CF" w:rsidRPr="00FC54CF" w:rsidRDefault="00FC54CF" w:rsidP="00FC54CF">
      <w:pPr>
        <w:pStyle w:val="21"/>
        <w:spacing w:before="163" w:after="163"/>
      </w:pPr>
    </w:p>
    <w:p w14:paraId="505EFC04" w14:textId="63AC32E6" w:rsidR="00FC54CF" w:rsidRPr="00FC54CF" w:rsidRDefault="00FC54CF" w:rsidP="00FC54CF">
      <w:pPr>
        <w:pStyle w:val="1"/>
        <w:spacing w:before="163"/>
      </w:pPr>
      <w:r w:rsidRPr="00FC54CF">
        <w:rPr>
          <w:rFonts w:ascii="宋体" w:eastAsia="宋体" w:hAnsi="宋体" w:hint="eastAsia"/>
          <w:sz w:val="21"/>
          <w:szCs w:val="21"/>
        </w:rPr>
        <w:t>张子栋</w:t>
      </w:r>
    </w:p>
    <w:p w14:paraId="4FC4CAF2" w14:textId="2624247F" w:rsidR="00FC54CF" w:rsidRPr="00FC54CF" w:rsidRDefault="00FC54CF" w:rsidP="00FC54CF">
      <w:pPr>
        <w:spacing w:before="81" w:after="81"/>
        <w:ind w:firstLine="422"/>
        <w:rPr>
          <w:rFonts w:hint="eastAsia"/>
        </w:rPr>
      </w:pPr>
      <w:r w:rsidRPr="00FC54CF">
        <w:rPr>
          <w:rFonts w:ascii="仿宋" w:eastAsia="仿宋" w:hAnsi="仿宋" w:hint="eastAsia"/>
          <w:b/>
          <w:bCs/>
          <w:sz w:val="21"/>
          <w:szCs w:val="21"/>
        </w:rPr>
        <w:t>摘要</w:t>
      </w:r>
      <w:r>
        <w:rPr>
          <w:rFonts w:hint="eastAsia"/>
        </w:rPr>
        <w:t>：非</w:t>
      </w:r>
      <w:proofErr w:type="gramStart"/>
      <w:r>
        <w:rPr>
          <w:rFonts w:hint="eastAsia"/>
        </w:rPr>
        <w:t>甾</w:t>
      </w:r>
      <w:proofErr w:type="gramEnd"/>
      <w:r>
        <w:rPr>
          <w:rFonts w:hint="eastAsia"/>
        </w:rPr>
        <w:t>体类抗炎药是生活中较为常用、适应症多的一种药物，通常用于消炎、止疼和退热。目前此类药物已经十分成熟，新药研制方面也有许多不同的方向，</w:t>
      </w:r>
    </w:p>
    <w:p w14:paraId="0426B905" w14:textId="77777777" w:rsidR="00FC54CF" w:rsidRPr="00FC54CF" w:rsidRDefault="00FC54CF" w:rsidP="00FC54CF">
      <w:pPr>
        <w:pStyle w:val="21"/>
        <w:spacing w:before="163" w:after="163"/>
      </w:pPr>
    </w:p>
    <w:p w14:paraId="5D45AEA0" w14:textId="77777777" w:rsidR="000E054E" w:rsidRDefault="000E054E" w:rsidP="000E054E">
      <w:pPr>
        <w:pStyle w:val="1"/>
        <w:spacing w:before="163"/>
      </w:pPr>
      <w:r>
        <w:rPr>
          <w:rFonts w:hint="eastAsia"/>
        </w:rPr>
        <w:t>一级标题</w:t>
      </w:r>
      <w:r>
        <w:rPr>
          <w:rFonts w:hint="eastAsia"/>
        </w:rPr>
        <w:t xml:space="preserve"> ctrl</w:t>
      </w:r>
      <w:r>
        <w:t xml:space="preserve"> </w:t>
      </w:r>
      <w:r>
        <w:rPr>
          <w:rFonts w:hint="eastAsia"/>
        </w:rPr>
        <w:t>+1</w:t>
      </w:r>
    </w:p>
    <w:p w14:paraId="554913C7" w14:textId="77777777" w:rsidR="000E054E" w:rsidRDefault="000E054E" w:rsidP="000E054E">
      <w:pPr>
        <w:pStyle w:val="21"/>
        <w:spacing w:before="163" w:after="163"/>
      </w:pPr>
      <w:r>
        <w:rPr>
          <w:rFonts w:hint="eastAsia"/>
        </w:rPr>
        <w:t>二级标题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+2</w:t>
      </w:r>
    </w:p>
    <w:p w14:paraId="6F88A975" w14:textId="77777777" w:rsidR="000E054E" w:rsidRPr="000E054E" w:rsidRDefault="000E054E" w:rsidP="000E054E">
      <w:pPr>
        <w:pStyle w:val="31"/>
        <w:spacing w:before="163" w:after="163"/>
      </w:pPr>
      <w:r>
        <w:rPr>
          <w:rFonts w:hint="eastAsia"/>
        </w:rPr>
        <w:t>三级标题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+3</w:t>
      </w:r>
    </w:p>
    <w:p w14:paraId="68D9EA7B" w14:textId="77777777" w:rsidR="000E054E" w:rsidRDefault="000E054E" w:rsidP="000E054E">
      <w:pPr>
        <w:pStyle w:val="41"/>
        <w:spacing w:before="163" w:after="163"/>
      </w:pPr>
      <w:r>
        <w:rPr>
          <w:rFonts w:hint="eastAsia"/>
        </w:rPr>
        <w:t>四级标题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+4</w:t>
      </w:r>
    </w:p>
    <w:p w14:paraId="0B056FFE" w14:textId="77777777" w:rsidR="000E054E" w:rsidRDefault="000E054E" w:rsidP="000E054E">
      <w:pPr>
        <w:pStyle w:val="51"/>
        <w:spacing w:before="163" w:after="163"/>
      </w:pPr>
      <w:r>
        <w:rPr>
          <w:rFonts w:hint="eastAsia"/>
        </w:rPr>
        <w:t>五级标题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+5</w:t>
      </w:r>
    </w:p>
    <w:p w14:paraId="6AA607B0" w14:textId="77777777" w:rsidR="000E054E" w:rsidRDefault="000E054E" w:rsidP="000E054E">
      <w:pPr>
        <w:pStyle w:val="6"/>
        <w:spacing w:before="163" w:after="163"/>
      </w:pPr>
      <w:r>
        <w:rPr>
          <w:rFonts w:hint="eastAsia"/>
        </w:rPr>
        <w:t>六级标题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+6</w:t>
      </w:r>
    </w:p>
    <w:p w14:paraId="7E81CF6A" w14:textId="77777777" w:rsidR="000E054E" w:rsidRDefault="000E054E" w:rsidP="000E054E">
      <w:pPr>
        <w:pStyle w:val="7"/>
        <w:spacing w:before="163" w:after="163"/>
      </w:pPr>
      <w:r>
        <w:rPr>
          <w:rFonts w:hint="eastAsia"/>
        </w:rPr>
        <w:t>七级标题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+7</w:t>
      </w:r>
    </w:p>
    <w:p w14:paraId="54FF0599" w14:textId="77777777" w:rsidR="000E054E" w:rsidRDefault="000E054E" w:rsidP="000E054E">
      <w:pPr>
        <w:pStyle w:val="a2"/>
        <w:spacing w:before="163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+8</w:t>
      </w:r>
    </w:p>
    <w:p w14:paraId="5686B498" w14:textId="77777777" w:rsidR="000E054E" w:rsidRDefault="000E054E" w:rsidP="000E054E">
      <w:pPr>
        <w:pStyle w:val="a1"/>
        <w:spacing w:after="163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+9</w:t>
      </w:r>
    </w:p>
    <w:p w14:paraId="08CB0849" w14:textId="77777777" w:rsidR="000E054E" w:rsidRDefault="000E054E" w:rsidP="000E054E">
      <w:pPr>
        <w:pStyle w:val="a3"/>
        <w:spacing w:before="81" w:after="81"/>
      </w:pPr>
      <w:proofErr w:type="spellStart"/>
      <w:r>
        <w:rPr>
          <w:rFonts w:hint="eastAsia"/>
        </w:rPr>
        <w:t>ctrl+o</w:t>
      </w:r>
      <w:proofErr w:type="spellEnd"/>
    </w:p>
    <w:p w14:paraId="70097C8F" w14:textId="77777777" w:rsidR="000E054E" w:rsidRDefault="000E054E" w:rsidP="000E054E">
      <w:pPr>
        <w:spacing w:before="81" w:after="81"/>
        <w:ind w:firstLineChars="0"/>
      </w:pPr>
      <w:r>
        <w:rPr>
          <w:rFonts w:hint="eastAsia"/>
        </w:rPr>
        <w:t>图片：</w:t>
      </w:r>
      <w:proofErr w:type="spellStart"/>
      <w:r>
        <w:rPr>
          <w:rFonts w:hint="eastAsia"/>
        </w:rPr>
        <w:t>ctrl+i</w:t>
      </w:r>
      <w:proofErr w:type="spellEnd"/>
    </w:p>
    <w:p w14:paraId="36FC61F3" w14:textId="77777777" w:rsidR="000E054E" w:rsidRDefault="000E054E" w:rsidP="000E054E">
      <w:pPr>
        <w:pStyle w:val="af7"/>
        <w:spacing w:before="163"/>
      </w:pPr>
      <w:r>
        <w:lastRenderedPageBreak/>
        <w:drawing>
          <wp:inline distT="0" distB="0" distL="0" distR="0" wp14:anchorId="628661AD" wp14:editId="585E1764">
            <wp:extent cx="2157578" cy="2988861"/>
            <wp:effectExtent l="0" t="0" r="0" b="2540"/>
            <wp:docPr id="7" name="图片 7" descr="C:\Users\Suranyi\Desktop\QQ图片2018060801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anyi\Desktop\QQ图片20180608010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96" cy="303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859E" w14:textId="77777777" w:rsidR="004A1DF2" w:rsidRDefault="004A1DF2" w:rsidP="004A1DF2">
      <w:pPr>
        <w:pStyle w:val="a1"/>
        <w:spacing w:after="163"/>
      </w:pPr>
      <w:r>
        <w:rPr>
          <w:rFonts w:hint="eastAsia"/>
        </w:rPr>
        <w:t>鲁迅先生</w:t>
      </w:r>
    </w:p>
    <w:p w14:paraId="2B80A5D0" w14:textId="77777777" w:rsidR="004A1DF2" w:rsidRDefault="004A1DF2" w:rsidP="004A1DF2">
      <w:pPr>
        <w:spacing w:before="81" w:after="81"/>
        <w:ind w:firstLine="480"/>
      </w:pPr>
    </w:p>
    <w:p w14:paraId="0165E4DF" w14:textId="77777777" w:rsidR="004A1DF2" w:rsidRPr="004A1DF2" w:rsidRDefault="004A1DF2" w:rsidP="004A1DF2">
      <w:pPr>
        <w:spacing w:before="81" w:after="81"/>
        <w:ind w:firstLine="480"/>
      </w:pPr>
    </w:p>
    <w:p w14:paraId="3D09FD5A" w14:textId="77777777" w:rsidR="004A1DF2" w:rsidRPr="0089196C" w:rsidRDefault="004A1DF2" w:rsidP="004A1DF2">
      <w:pPr>
        <w:pStyle w:val="41"/>
        <w:spacing w:before="163" w:after="163"/>
      </w:pPr>
      <w:r>
        <w:rPr>
          <w:rFonts w:hint="eastAsia"/>
        </w:rPr>
        <w:t>评价指标类型一致化</w:t>
      </w:r>
      <w:r>
        <w:rPr>
          <w:rFonts w:hint="eastAsia"/>
        </w:rPr>
        <w:t>(</w:t>
      </w:r>
      <w:r>
        <w:rPr>
          <w:rFonts w:hint="eastAsia"/>
        </w:rPr>
        <w:t>正向化</w:t>
      </w:r>
      <w:r>
        <w:rPr>
          <w:rFonts w:hint="eastAsia"/>
        </w:rPr>
        <w:t>)</w:t>
      </w:r>
    </w:p>
    <w:p w14:paraId="43494455" w14:textId="77777777" w:rsidR="004A1DF2" w:rsidRDefault="004A1DF2" w:rsidP="004A1DF2">
      <w:pPr>
        <w:spacing w:before="81" w:after="81"/>
        <w:ind w:firstLine="480"/>
      </w:pPr>
      <w:r>
        <w:rPr>
          <w:rFonts w:hint="eastAsia"/>
        </w:rPr>
        <w:t>进行综合评价时，首先必须将指标</w:t>
      </w:r>
      <w:proofErr w:type="gramStart"/>
      <w:r>
        <w:rPr>
          <w:rFonts w:hint="eastAsia"/>
        </w:rPr>
        <w:t>同趋势化</w:t>
      </w:r>
      <w:proofErr w:type="gramEnd"/>
      <w:r>
        <w:rPr>
          <w:rFonts w:hint="eastAsia"/>
        </w:rPr>
        <w:t>，一般选择指标正向化</w:t>
      </w:r>
    </w:p>
    <w:p w14:paraId="6CCF3FA0" w14:textId="77777777" w:rsidR="004A1DF2" w:rsidRDefault="004A1DF2" w:rsidP="004A1DF2">
      <w:pPr>
        <w:pStyle w:val="51"/>
        <w:spacing w:before="163" w:after="163"/>
      </w:pPr>
      <w:r>
        <w:rPr>
          <w:rFonts w:hint="eastAsia"/>
        </w:rPr>
        <w:t>极小型指标</w:t>
      </w:r>
    </w:p>
    <w:p w14:paraId="65C8D9A7" w14:textId="77777777" w:rsidR="004A1DF2" w:rsidRDefault="004A1DF2" w:rsidP="004A1DF2">
      <w:pPr>
        <w:spacing w:before="81" w:after="81"/>
        <w:ind w:firstLine="480"/>
      </w:pPr>
      <w:r>
        <w:rPr>
          <w:rFonts w:hint="eastAsia"/>
        </w:rPr>
        <w:t>期望指标的取值越小越好</w:t>
      </w:r>
    </w:p>
    <w:p w14:paraId="6552D7AC" w14:textId="77777777" w:rsidR="004A1DF2" w:rsidRDefault="00000000" w:rsidP="004A1DF2">
      <w:pPr>
        <w:pStyle w:val="af2"/>
        <w:spacing w:before="163" w:after="163"/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  <m:r>
            <w:br/>
          </m:r>
        </m:oMath>
        <m:oMath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=M-x</m:t>
          </m:r>
        </m:oMath>
      </m:oMathPara>
    </w:p>
    <w:p w14:paraId="3628D2ED" w14:textId="77777777" w:rsidR="004A1DF2" w:rsidRDefault="004A1DF2" w:rsidP="004A1DF2">
      <w:pPr>
        <w:spacing w:before="81" w:after="81"/>
        <w:ind w:firstLine="480"/>
      </w:pPr>
      <w:r>
        <w:rPr>
          <w:rFonts w:hint="eastAsia"/>
        </w:rPr>
        <w:t>其中</w:t>
      </w:r>
      <w:r w:rsidRPr="00E9555C">
        <w:rPr>
          <w:rFonts w:hint="eastAsia"/>
          <w:i/>
        </w:rPr>
        <w:t>M</w:t>
      </w:r>
      <w:r>
        <w:rPr>
          <w:rFonts w:hint="eastAsia"/>
        </w:rPr>
        <w:t>为指标</w:t>
      </w:r>
      <w:r w:rsidRPr="00E9555C">
        <w:rPr>
          <w:rFonts w:hint="eastAsia"/>
          <w:i/>
        </w:rPr>
        <w:t>x</w:t>
      </w:r>
      <w:r>
        <w:rPr>
          <w:rFonts w:hint="eastAsia"/>
        </w:rPr>
        <w:t>的可能取值的最大值</w:t>
      </w:r>
    </w:p>
    <w:p w14:paraId="5730A816" w14:textId="77777777" w:rsidR="004A1DF2" w:rsidRDefault="004A1DF2" w:rsidP="004A1DF2">
      <w:pPr>
        <w:pStyle w:val="51"/>
        <w:spacing w:before="163" w:after="163"/>
      </w:pPr>
      <w:r>
        <w:rPr>
          <w:rFonts w:hint="eastAsia"/>
        </w:rPr>
        <w:t>中间型指标</w:t>
      </w:r>
    </w:p>
    <w:p w14:paraId="00AD339B" w14:textId="77777777" w:rsidR="004A1DF2" w:rsidRDefault="004A1DF2" w:rsidP="004A1DF2">
      <w:pPr>
        <w:spacing w:before="81" w:after="81"/>
        <w:ind w:firstLine="480"/>
      </w:pPr>
      <w:r>
        <w:rPr>
          <w:rFonts w:hint="eastAsia"/>
        </w:rPr>
        <w:t>期望指标的</w:t>
      </w:r>
      <w:proofErr w:type="gramStart"/>
      <w:r>
        <w:rPr>
          <w:rFonts w:hint="eastAsia"/>
        </w:rPr>
        <w:t>取值既</w:t>
      </w:r>
      <w:proofErr w:type="gramEnd"/>
      <w:r>
        <w:rPr>
          <w:rFonts w:hint="eastAsia"/>
        </w:rPr>
        <w:t>不要太大也不要太小，适当的中间值最好</w:t>
      </w:r>
    </w:p>
    <w:p w14:paraId="0FA16C19" w14:textId="77777777" w:rsidR="004A1DF2" w:rsidRDefault="00000000" w:rsidP="004A1DF2">
      <w:pPr>
        <w:pStyle w:val="af2"/>
        <w:spacing w:before="163" w:after="163" w:line="360" w:lineRule="auto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rSpRule m:val="4"/>
                  <m:rSp m:val="5"/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&amp;2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M-m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&amp;m≤x≤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(M+m)</m:t>
                  </m:r>
                </m:e>
                <m:e>
                  <m:r>
                    <w:rPr>
                      <w:rFonts w:ascii="Cambria Math" w:hAnsi="Cambria Math"/>
                    </w:rPr>
                    <m:t>&amp;2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M-m</m:t>
                      </m:r>
                    </m:den>
                  </m:f>
                  <m: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(M+m)≤x≤M</m:t>
                  </m:r>
                </m:e>
              </m:eqArr>
            </m:e>
          </m:d>
        </m:oMath>
      </m:oMathPara>
    </w:p>
    <w:p w14:paraId="3EBCA3B2" w14:textId="77777777" w:rsidR="004A1DF2" w:rsidRDefault="004A1DF2" w:rsidP="004A1DF2">
      <w:pPr>
        <w:spacing w:before="81" w:after="81"/>
        <w:ind w:firstLine="480"/>
      </w:pPr>
      <w:r>
        <w:rPr>
          <w:rFonts w:hint="eastAsia"/>
        </w:rPr>
        <w:t>其中</w:t>
      </w:r>
      <w:r w:rsidRPr="00A85F4D">
        <w:rPr>
          <w:rFonts w:hint="eastAsia"/>
          <w:i/>
        </w:rPr>
        <w:t>M</w:t>
      </w:r>
      <w:r>
        <w:rPr>
          <w:rFonts w:hint="eastAsia"/>
        </w:rPr>
        <w:t>为指标</w:t>
      </w:r>
      <w:r w:rsidRPr="00A85F4D">
        <w:rPr>
          <w:rFonts w:hint="eastAsia"/>
          <w:i/>
        </w:rPr>
        <w:t>x</w:t>
      </w:r>
      <w:r>
        <w:rPr>
          <w:rFonts w:hint="eastAsia"/>
        </w:rPr>
        <w:t>的可能取值的最大值，</w:t>
      </w:r>
      <w:r w:rsidRPr="00A85F4D">
        <w:rPr>
          <w:rFonts w:hint="eastAsia"/>
          <w:i/>
        </w:rPr>
        <w:t>m</w:t>
      </w:r>
      <w:r>
        <w:rPr>
          <w:rFonts w:hint="eastAsia"/>
        </w:rPr>
        <w:t>为指标</w:t>
      </w:r>
      <w:r w:rsidRPr="00A85F4D">
        <w:rPr>
          <w:rFonts w:hint="eastAsia"/>
          <w:i/>
        </w:rPr>
        <w:t>x</w:t>
      </w:r>
      <w:r>
        <w:rPr>
          <w:rFonts w:hint="eastAsia"/>
        </w:rPr>
        <w:t>的可能取值的最小值</w:t>
      </w:r>
    </w:p>
    <w:p w14:paraId="65E0B3DF" w14:textId="77777777" w:rsidR="004A1DF2" w:rsidRDefault="004A1DF2" w:rsidP="004A1DF2">
      <w:pPr>
        <w:pStyle w:val="51"/>
        <w:spacing w:before="163" w:after="163"/>
      </w:pPr>
      <w:r>
        <w:rPr>
          <w:rFonts w:hint="eastAsia"/>
        </w:rPr>
        <w:lastRenderedPageBreak/>
        <w:t>区间型指标</w:t>
      </w:r>
    </w:p>
    <w:p w14:paraId="78617030" w14:textId="77777777" w:rsidR="004A1DF2" w:rsidRDefault="004A1DF2" w:rsidP="004A1DF2">
      <w:pPr>
        <w:spacing w:before="81" w:after="81"/>
        <w:ind w:firstLine="480"/>
      </w:pPr>
      <w:r>
        <w:rPr>
          <w:rFonts w:hint="eastAsia"/>
        </w:rPr>
        <w:t>期望指标的取值最好落在某一个确定的区间最好</w:t>
      </w:r>
    </w:p>
    <w:p w14:paraId="4D19DD25" w14:textId="77777777" w:rsidR="004A1DF2" w:rsidRDefault="00000000" w:rsidP="004A1DF2">
      <w:pPr>
        <w:pStyle w:val="af2"/>
        <w:spacing w:before="163" w:after="163"/>
        <w:ind w:firstLine="480"/>
      </w:pPr>
      <m:oMathPara>
        <m:oMath>
          <m:sSup>
            <m:sSupPr>
              <m:ctrlPr>
                <w:rPr>
                  <w:rFonts w:ascii="Cambria Math" w:hAnsi="Cambria Math"/>
                  <w:noProof w:val="0"/>
                </w:rPr>
              </m:ctrlPr>
            </m:sSupPr>
            <m:e>
              <m:r>
                <w:rPr>
                  <w:rFonts w:ascii="Cambria Math" w:hAnsi="Cambria Math"/>
                  <w:noProof w:val="0"/>
                </w:rPr>
                <m:t>x</m:t>
              </m:r>
            </m:e>
            <m:sup>
              <m:r>
                <w:rPr>
                  <w:rFonts w:ascii="Cambria Math" w:hAnsi="Cambria Math"/>
                  <w:noProof w:val="0"/>
                </w:rPr>
                <m:t>'</m:t>
              </m:r>
            </m:sup>
          </m:sSup>
          <m:r>
            <w:rPr>
              <w:rFonts w:ascii="Cambria Math" w:hAnsi="Cambria Math"/>
              <w:noProof w:val="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     &amp;&amp;x&lt;a</m:t>
                  </m:r>
                </m:e>
                <m:e>
                  <m:r>
                    <w:rPr>
                      <w:rFonts w:ascii="Cambria Math" w:hAnsi="Cambria Math"/>
                    </w:rPr>
                    <m:t>&amp;1&amp;&amp;a≤x≤b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&amp;1-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eastAsia="Cambria Math" w:cs="Cambria Math"/>
                        </w:rPr>
                        <m:t>x-b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eastAsia="Cambria Math" w:cs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eastAsia="Cambria Math" w:cs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eastAsia="Cambria Math" w:cs="Cambria Math"/>
                        </w:rPr>
                        <m:t>-b</m:t>
                      </m:r>
                    </m:den>
                  </m:f>
                  <m:r>
                    <w:rPr>
                      <w:rFonts w:eastAsia="Cambria Math" w:cs="Cambria Math"/>
                    </w:rPr>
                    <m:t>&amp;&amp;x&gt;b</m:t>
                  </m:r>
                </m:e>
              </m:eqArr>
            </m:e>
          </m:d>
        </m:oMath>
      </m:oMathPara>
    </w:p>
    <w:p w14:paraId="7445AA15" w14:textId="77777777" w:rsidR="004A1DF2" w:rsidRDefault="004A1DF2" w:rsidP="004A1DF2">
      <w:pPr>
        <w:spacing w:before="81" w:after="81"/>
        <w:ind w:firstLine="48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a,</m:t>
            </m:r>
            <m:r>
              <w:rPr>
                <w:rFonts w:ascii="Latin Modern Math" w:hAnsi="Latin Modern Math"/>
              </w:rPr>
              <m:t xml:space="preserve">  </m:t>
            </m:r>
            <m:r>
              <w:rPr>
                <w:rFonts w:ascii="Latin Modern Math" w:hAnsi="Latin Modern Math" w:hint="eastAsia"/>
              </w:rPr>
              <m:t>b</m:t>
            </m:r>
          </m:e>
        </m:d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为指标</w:t>
      </w:r>
      <w:r w:rsidRPr="00A85F4D">
        <w:rPr>
          <w:rFonts w:hint="eastAsia"/>
          <w:i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最佳稳定</w:t>
      </w:r>
      <w:proofErr w:type="gramEnd"/>
      <w:r>
        <w:rPr>
          <w:rFonts w:hint="eastAsia"/>
        </w:rPr>
        <w:t>区间，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 w:hint="eastAsia"/>
                  </w:rPr>
                  <m:t>a</m:t>
                </m: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  <m:r>
              <w:rPr>
                <w:rFonts w:ascii="Latin Modern Math" w:hAnsi="Latin Modern Math" w:hint="eastAsia"/>
              </w:rPr>
              <m:t>,</m:t>
            </m:r>
            <m:r>
              <w:rPr>
                <w:rFonts w:ascii="Latin Modern Math" w:hAnsi="Latin Modern Math"/>
              </w:rPr>
              <m:t xml:space="preserve">  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 w:hint="eastAsia"/>
                  </w:rPr>
                  <m:t>b</m:t>
                </m:r>
                <m:ctrlPr>
                  <w:rPr>
                    <w:rFonts w:ascii="Latin Modern Math" w:hAnsi="Latin Modern Math" w:hint="eastAsia"/>
                    <w:i/>
                  </w:rPr>
                </m:ctrlPr>
              </m:e>
              <m:sup>
                <m:r>
                  <w:rPr>
                    <w:rFonts w:ascii="Latin Modern Math" w:eastAsia="MS Gothic" w:hAnsi="Latin Modern Math" w:cs="MS Gothic" w:hint="eastAsia"/>
                  </w:rPr>
                  <m:t>*</m:t>
                </m:r>
              </m:sup>
            </m:sSup>
          </m:e>
        </m:d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为最大容忍区间</w:t>
      </w:r>
    </w:p>
    <w:p w14:paraId="2F9AD912" w14:textId="77777777" w:rsidR="004A1DF2" w:rsidRPr="004A1DF2" w:rsidRDefault="004A1DF2" w:rsidP="004A1DF2">
      <w:pPr>
        <w:spacing w:before="81" w:after="81"/>
        <w:ind w:firstLine="480"/>
      </w:pPr>
    </w:p>
    <w:sectPr w:rsidR="004A1DF2" w:rsidRPr="004A1DF2" w:rsidSect="008D7F81">
      <w:headerReference w:type="first" r:id="rId9"/>
      <w:footerReference w:type="first" r:id="rId10"/>
      <w:pgSz w:w="11906" w:h="16838" w:code="9"/>
      <w:pgMar w:top="1418" w:right="1418" w:bottom="1418" w:left="1418" w:header="850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FF38F" w14:textId="77777777" w:rsidR="00CC5F69" w:rsidRDefault="00CC5F69" w:rsidP="00C737A7">
      <w:pPr>
        <w:spacing w:before="60" w:after="60"/>
        <w:ind w:firstLine="480"/>
      </w:pPr>
      <w:r>
        <w:separator/>
      </w:r>
    </w:p>
  </w:endnote>
  <w:endnote w:type="continuationSeparator" w:id="0">
    <w:p w14:paraId="085E7207" w14:textId="77777777" w:rsidR="00CC5F69" w:rsidRDefault="00CC5F69" w:rsidP="00C737A7">
      <w:pPr>
        <w:spacing w:before="60" w:after="6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altName w:val="Calibri"/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2040204020203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190694"/>
      <w:docPartObj>
        <w:docPartGallery w:val="Page Numbers (Bottom of Page)"/>
        <w:docPartUnique/>
      </w:docPartObj>
    </w:sdtPr>
    <w:sdtContent>
      <w:p w14:paraId="771F9619" w14:textId="77777777" w:rsidR="00BD7B00" w:rsidRDefault="00BD7B00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FB796" w14:textId="77777777" w:rsidR="00CC5F69" w:rsidRDefault="00CC5F69" w:rsidP="00C737A7">
      <w:pPr>
        <w:spacing w:before="60" w:after="60"/>
        <w:ind w:firstLine="480"/>
      </w:pPr>
      <w:r>
        <w:separator/>
      </w:r>
    </w:p>
  </w:footnote>
  <w:footnote w:type="continuationSeparator" w:id="0">
    <w:p w14:paraId="530000D5" w14:textId="77777777" w:rsidR="00CC5F69" w:rsidRDefault="00CC5F69" w:rsidP="00C737A7">
      <w:pPr>
        <w:spacing w:before="60" w:after="6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B2A6" w14:textId="77777777" w:rsidR="00BD7B00" w:rsidRDefault="00BD7B0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66E3C9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8C0AE0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61CB6F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2EAD3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74CC90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13E06B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828D2F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6FE146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E49B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8DA5DF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DE4DAE"/>
    <w:multiLevelType w:val="multilevel"/>
    <w:tmpl w:val="A220347C"/>
    <w:lvl w:ilvl="0">
      <w:start w:val="1"/>
      <w:numFmt w:val="decimal"/>
      <w:suff w:val="nothing"/>
      <w:lvlText w:val="Part %1   "/>
      <w:lvlJc w:val="left"/>
      <w:pPr>
        <w:ind w:left="0" w:firstLine="0"/>
      </w:pPr>
      <w:rPr>
        <w:rFonts w:hint="eastAsia"/>
        <w:vertAlign w:val="baseline"/>
      </w:rPr>
    </w:lvl>
    <w:lvl w:ilvl="1">
      <w:start w:val="1"/>
      <w:numFmt w:val="chineseCountingThousand"/>
      <w:pStyle w:val="21"/>
      <w:suff w:val="nothing"/>
      <w:lvlText w:val="%2、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pStyle w:val="31"/>
      <w:isLgl/>
      <w:suff w:val="nothing"/>
      <w:lvlText w:val="%2.%3 "/>
      <w:lvlJc w:val="left"/>
      <w:pPr>
        <w:ind w:left="0" w:firstLine="0"/>
      </w:pPr>
      <w:rPr>
        <w:rFonts w:hint="eastAsia"/>
        <w:b/>
        <w:vertAlign w:val="baseline"/>
      </w:rPr>
    </w:lvl>
    <w:lvl w:ilvl="3">
      <w:start w:val="1"/>
      <w:numFmt w:val="decimal"/>
      <w:pStyle w:val="41"/>
      <w:isLgl/>
      <w:suff w:val="nothing"/>
      <w:lvlText w:val="%2.%3.%4 "/>
      <w:lvlJc w:val="left"/>
      <w:pPr>
        <w:ind w:left="0" w:firstLine="0"/>
      </w:pPr>
      <w:rPr>
        <w:rFonts w:hint="eastAsia"/>
        <w:vertAlign w:val="baseline"/>
      </w:rPr>
    </w:lvl>
    <w:lvl w:ilvl="4">
      <w:start w:val="1"/>
      <w:numFmt w:val="decimal"/>
      <w:pStyle w:val="51"/>
      <w:suff w:val="nothing"/>
      <w:lvlText w:val="(%5) "/>
      <w:lvlJc w:val="left"/>
      <w:pPr>
        <w:ind w:left="0" w:firstLine="0"/>
      </w:pPr>
      <w:rPr>
        <w:rFonts w:hint="eastAsia"/>
        <w:b/>
        <w:vertAlign w:val="baseline"/>
      </w:rPr>
    </w:lvl>
    <w:lvl w:ilvl="5">
      <w:start w:val="1"/>
      <w:numFmt w:val="decimal"/>
      <w:pStyle w:val="6"/>
      <w:suff w:val="nothing"/>
      <w:lvlText w:val=" %6) 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pStyle w:val="7"/>
      <w:suff w:val="nothing"/>
      <w:lvlText w:val=" %7 "/>
      <w:lvlJc w:val="left"/>
      <w:pPr>
        <w:ind w:left="0" w:firstLine="0"/>
      </w:pPr>
      <w:rPr>
        <w:rFonts w:hint="eastAsia"/>
        <w:color w:val="auto"/>
      </w:rPr>
    </w:lvl>
    <w:lvl w:ilvl="7">
      <w:start w:val="1"/>
      <w:numFmt w:val="decimal"/>
      <w:lvlRestart w:val="2"/>
      <w:pStyle w:val="a1"/>
      <w:isLgl/>
      <w:suff w:val="nothing"/>
      <w:lvlText w:val="图 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2"/>
      <w:pStyle w:val="a2"/>
      <w:isLgl/>
      <w:suff w:val="nothing"/>
      <w:lvlText w:val="表 %9  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4001B29"/>
    <w:multiLevelType w:val="hybridMultilevel"/>
    <w:tmpl w:val="518CE9EC"/>
    <w:lvl w:ilvl="0" w:tplc="BB1A5512">
      <w:start w:val="1"/>
      <w:numFmt w:val="decimal"/>
      <w:lvlText w:val="Step %1  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BB247F"/>
    <w:multiLevelType w:val="multilevel"/>
    <w:tmpl w:val="F132D328"/>
    <w:lvl w:ilvl="0">
      <w:start w:val="1"/>
      <w:numFmt w:val="none"/>
      <w:suff w:val="nothing"/>
      <w:lvlText w:val=""/>
      <w:lvlJc w:val="left"/>
      <w:pPr>
        <w:ind w:left="1260" w:hanging="4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Restart w:val="0"/>
      <w:suff w:val="nothing"/>
      <w:lvlText w:val=""/>
      <w:lvlJc w:val="left"/>
      <w:pPr>
        <w:ind w:left="1260" w:hanging="42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076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694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1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3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54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166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84" w:firstLine="0"/>
      </w:pPr>
      <w:rPr>
        <w:rFonts w:hint="eastAsia"/>
      </w:rPr>
    </w:lvl>
  </w:abstractNum>
  <w:abstractNum w:abstractNumId="13" w15:restartNumberingAfterBreak="0">
    <w:nsid w:val="0EAE5BFB"/>
    <w:multiLevelType w:val="hybridMultilevel"/>
    <w:tmpl w:val="7E9241BE"/>
    <w:lvl w:ilvl="0" w:tplc="C23C2BC2">
      <w:start w:val="1"/>
      <w:numFmt w:val="decimal"/>
      <w:lvlText w:val="Step %1  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523D9D"/>
    <w:multiLevelType w:val="multilevel"/>
    <w:tmpl w:val="91167B26"/>
    <w:lvl w:ilvl="0">
      <w:start w:val="1"/>
      <w:numFmt w:val="decimal"/>
      <w:suff w:val="nothing"/>
      <w:lvlText w:val="定义 %1    "/>
      <w:lvlJc w:val="left"/>
      <w:pPr>
        <w:ind w:left="0" w:firstLine="48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注   "/>
      <w:lvlJc w:val="left"/>
      <w:pPr>
        <w:ind w:left="0" w:firstLine="482"/>
      </w:pPr>
      <w:rPr>
        <w:rFonts w:hint="eastAsia"/>
        <w:b/>
        <w:i w:val="0"/>
        <w:sz w:val="24"/>
      </w:rPr>
    </w:lvl>
    <w:lvl w:ilvl="2">
      <w:start w:val="1"/>
      <w:numFmt w:val="none"/>
      <w:lvlText w:val=""/>
      <w:lvlJc w:val="right"/>
      <w:pPr>
        <w:ind w:left="1260" w:hanging="420"/>
      </w:pPr>
      <w:rPr>
        <w:rFonts w:hint="eastAsia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1CE23485"/>
    <w:multiLevelType w:val="multilevel"/>
    <w:tmpl w:val="3594D22A"/>
    <w:lvl w:ilvl="0">
      <w:start w:val="1"/>
      <w:numFmt w:val="decimal"/>
      <w:pStyle w:val="a3"/>
      <w:suff w:val="nothing"/>
      <w:lvlText w:val="(%1) "/>
      <w:lvlJc w:val="left"/>
      <w:pPr>
        <w:ind w:left="0" w:firstLine="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411A5123"/>
    <w:multiLevelType w:val="multilevel"/>
    <w:tmpl w:val="8F38C310"/>
    <w:lvl w:ilvl="0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space"/>
      <w:lvlText w:val=""/>
      <w:lvlJc w:val="left"/>
      <w:pPr>
        <w:ind w:left="595" w:hanging="175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BC2955"/>
    <w:multiLevelType w:val="multilevel"/>
    <w:tmpl w:val="9112D39A"/>
    <w:lvl w:ilvl="0">
      <w:start w:val="1"/>
      <w:numFmt w:val="decimal"/>
      <w:lvlText w:val="定义 %1  "/>
      <w:lvlJc w:val="left"/>
      <w:pPr>
        <w:ind w:left="620" w:hanging="420"/>
      </w:pPr>
      <w:rPr>
        <w:rFonts w:ascii="Times New Roman" w:eastAsia="宋体" w:hAnsi="Times New Roman" w:hint="default"/>
        <w:b/>
        <w:i w:val="0"/>
        <w:color w:val="auto"/>
        <w:sz w:val="24"/>
        <w:u w:val="none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69C92317"/>
    <w:multiLevelType w:val="multilevel"/>
    <w:tmpl w:val="7FAEA876"/>
    <w:lvl w:ilvl="0">
      <w:start w:val="1"/>
      <w:numFmt w:val="decimal"/>
      <w:suff w:val="nothing"/>
      <w:lvlText w:val="代码清单 %1    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space"/>
      <w:lvlText w:val="代码详见: "/>
      <w:lvlJc w:val="left"/>
      <w:pPr>
        <w:ind w:left="0" w:firstLine="210"/>
      </w:pPr>
      <w:rPr>
        <w:rFonts w:hint="eastAsia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74FC33B1"/>
    <w:multiLevelType w:val="multilevel"/>
    <w:tmpl w:val="12A6C1DE"/>
    <w:lvl w:ilvl="0">
      <w:start w:val="1"/>
      <w:numFmt w:val="none"/>
      <w:suff w:val="nothing"/>
      <w:lvlText w:val="关键词："/>
      <w:lvlJc w:val="left"/>
      <w:pPr>
        <w:ind w:left="284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8F05519"/>
    <w:multiLevelType w:val="hybridMultilevel"/>
    <w:tmpl w:val="3EAA4CC4"/>
    <w:lvl w:ilvl="0" w:tplc="6CB4CDF0">
      <w:start w:val="1"/>
      <w:numFmt w:val="decimal"/>
      <w:suff w:val="nothing"/>
      <w:lvlText w:val="Step %1  "/>
      <w:lvlJc w:val="left"/>
      <w:pPr>
        <w:ind w:left="420" w:hanging="420"/>
      </w:pPr>
      <w:rPr>
        <w:rFonts w:hint="eastAsia"/>
        <w:b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7A197F"/>
    <w:multiLevelType w:val="multilevel"/>
    <w:tmpl w:val="C03E8E44"/>
    <w:lvl w:ilvl="0">
      <w:start w:val="1"/>
      <w:numFmt w:val="decimal"/>
      <w:pStyle w:val="a4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95721137">
    <w:abstractNumId w:val="21"/>
  </w:num>
  <w:num w:numId="2" w16cid:durableId="626858711">
    <w:abstractNumId w:val="15"/>
  </w:num>
  <w:num w:numId="3" w16cid:durableId="112091206">
    <w:abstractNumId w:val="18"/>
  </w:num>
  <w:num w:numId="4" w16cid:durableId="332416063">
    <w:abstractNumId w:val="8"/>
  </w:num>
  <w:num w:numId="5" w16cid:durableId="1306163283">
    <w:abstractNumId w:val="3"/>
  </w:num>
  <w:num w:numId="6" w16cid:durableId="1771583475">
    <w:abstractNumId w:val="2"/>
  </w:num>
  <w:num w:numId="7" w16cid:durableId="1388600959">
    <w:abstractNumId w:val="1"/>
  </w:num>
  <w:num w:numId="8" w16cid:durableId="535973707">
    <w:abstractNumId w:val="0"/>
  </w:num>
  <w:num w:numId="9" w16cid:durableId="514149297">
    <w:abstractNumId w:val="9"/>
  </w:num>
  <w:num w:numId="10" w16cid:durableId="980693209">
    <w:abstractNumId w:val="7"/>
  </w:num>
  <w:num w:numId="11" w16cid:durableId="1295529097">
    <w:abstractNumId w:val="6"/>
  </w:num>
  <w:num w:numId="12" w16cid:durableId="497773924">
    <w:abstractNumId w:val="5"/>
  </w:num>
  <w:num w:numId="13" w16cid:durableId="987126387">
    <w:abstractNumId w:val="4"/>
  </w:num>
  <w:num w:numId="14" w16cid:durableId="629213989">
    <w:abstractNumId w:val="10"/>
  </w:num>
  <w:num w:numId="15" w16cid:durableId="202059421">
    <w:abstractNumId w:val="16"/>
    <w:lvlOverride w:ilvl="0">
      <w:lvl w:ilvl="0">
        <w:start w:val="1"/>
        <w:numFmt w:val="bullet"/>
        <w:lvlText w:val=""/>
        <w:lvlJc w:val="left"/>
        <w:pPr>
          <w:ind w:left="136" w:hanging="136"/>
        </w:pPr>
        <w:rPr>
          <w:rFonts w:ascii="Wingdings" w:hAnsi="Wingdings" w:hint="default"/>
          <w:sz w:val="13"/>
        </w:rPr>
      </w:lvl>
    </w:lvlOverride>
    <w:lvlOverride w:ilvl="1">
      <w:lvl w:ilvl="1">
        <w:start w:val="1"/>
        <w:numFmt w:val="bullet"/>
        <w:lvlText w:val=""/>
        <w:lvlJc w:val="left"/>
        <w:pPr>
          <w:ind w:left="612" w:hanging="130"/>
        </w:pPr>
        <w:rPr>
          <w:rFonts w:ascii="Wingdings" w:hAnsi="Wingdings" w:hint="default"/>
          <w:sz w:val="11"/>
        </w:rPr>
      </w:lvl>
    </w:lvlOverride>
    <w:lvlOverride w:ilvl="2">
      <w:lvl w:ilvl="2">
        <w:start w:val="1"/>
        <w:numFmt w:val="bullet"/>
        <w:lvlText w:val=""/>
        <w:lvlJc w:val="left"/>
        <w:pPr>
          <w:ind w:left="1094" w:hanging="130"/>
        </w:pPr>
        <w:rPr>
          <w:rFonts w:ascii="Wingdings" w:hAnsi="Wingdings" w:hint="default"/>
          <w:sz w:val="13"/>
        </w:rPr>
      </w:lvl>
    </w:lvlOverride>
    <w:lvlOverride w:ilvl="3">
      <w:lvl w:ilvl="3">
        <w:start w:val="1"/>
        <w:numFmt w:val="bullet"/>
        <w:lvlText w:val=""/>
        <w:lvlJc w:val="left"/>
        <w:pPr>
          <w:ind w:left="1573" w:hanging="127"/>
        </w:pPr>
        <w:rPr>
          <w:rFonts w:ascii="Wingdings" w:hAnsi="Wingdings" w:hint="default"/>
          <w:sz w:val="11"/>
        </w:rPr>
      </w:lvl>
    </w:lvlOverride>
    <w:lvlOverride w:ilvl="4">
      <w:lvl w:ilvl="4">
        <w:start w:val="1"/>
        <w:numFmt w:val="bullet"/>
        <w:lvlText w:val=""/>
        <w:lvlJc w:val="left"/>
        <w:pPr>
          <w:ind w:left="2087" w:hanging="159"/>
        </w:pPr>
        <w:rPr>
          <w:rFonts w:ascii="Wingdings" w:hAnsi="Wingdings" w:hint="default"/>
          <w:sz w:val="13"/>
        </w:rPr>
      </w:lvl>
    </w:lvlOverride>
    <w:lvlOverride w:ilvl="5">
      <w:lvl w:ilvl="5">
        <w:start w:val="1"/>
        <w:numFmt w:val="none"/>
        <w:lvlRestart w:val="0"/>
        <w:lvlText w:val=""/>
        <w:lvlJc w:val="left"/>
        <w:pPr>
          <w:ind w:left="0" w:firstLine="0"/>
        </w:pPr>
        <w:rPr>
          <w:rFonts w:ascii="Times New Roman" w:eastAsia="宋体" w:hAnsi="Times New Roman" w:hint="default"/>
          <w:b/>
          <w:i w:val="0"/>
          <w:color w:val="auto"/>
          <w:sz w:val="24"/>
          <w:u w:val="none"/>
          <w:em w:val="none"/>
        </w:rPr>
      </w:lvl>
    </w:lvlOverride>
    <w:lvlOverride w:ilvl="6">
      <w:lvl w:ilvl="6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lvlOverride>
  </w:num>
  <w:num w:numId="16" w16cid:durableId="205411270">
    <w:abstractNumId w:val="19"/>
  </w:num>
  <w:num w:numId="17" w16cid:durableId="813454272">
    <w:abstractNumId w:val="19"/>
  </w:num>
  <w:num w:numId="18" w16cid:durableId="1651984271">
    <w:abstractNumId w:val="10"/>
  </w:num>
  <w:num w:numId="19" w16cid:durableId="14779916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8034537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079035">
    <w:abstractNumId w:val="13"/>
  </w:num>
  <w:num w:numId="22" w16cid:durableId="1124153538">
    <w:abstractNumId w:val="13"/>
  </w:num>
  <w:num w:numId="23" w16cid:durableId="1801920874">
    <w:abstractNumId w:val="11"/>
  </w:num>
  <w:num w:numId="24" w16cid:durableId="1103306250">
    <w:abstractNumId w:val="20"/>
  </w:num>
  <w:num w:numId="25" w16cid:durableId="1500920463">
    <w:abstractNumId w:val="12"/>
  </w:num>
  <w:num w:numId="26" w16cid:durableId="611787681">
    <w:abstractNumId w:val="17"/>
  </w:num>
  <w:num w:numId="27" w16cid:durableId="1810051030">
    <w:abstractNumId w:val="14"/>
  </w:num>
  <w:num w:numId="28" w16cid:durableId="1758939507">
    <w:abstractNumId w:val="14"/>
  </w:num>
  <w:num w:numId="29" w16cid:durableId="1864517055">
    <w:abstractNumId w:val="14"/>
  </w:num>
  <w:num w:numId="30" w16cid:durableId="8435021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74"/>
    <w:rsid w:val="000049B0"/>
    <w:rsid w:val="00007226"/>
    <w:rsid w:val="0000779F"/>
    <w:rsid w:val="000115D9"/>
    <w:rsid w:val="000119E2"/>
    <w:rsid w:val="00015A02"/>
    <w:rsid w:val="00021EF7"/>
    <w:rsid w:val="00025350"/>
    <w:rsid w:val="000301B6"/>
    <w:rsid w:val="00034F77"/>
    <w:rsid w:val="0004086B"/>
    <w:rsid w:val="00040CCC"/>
    <w:rsid w:val="000452D4"/>
    <w:rsid w:val="0005015C"/>
    <w:rsid w:val="00051A60"/>
    <w:rsid w:val="00052A34"/>
    <w:rsid w:val="00056E9F"/>
    <w:rsid w:val="000603F4"/>
    <w:rsid w:val="00063E68"/>
    <w:rsid w:val="00064284"/>
    <w:rsid w:val="00064528"/>
    <w:rsid w:val="000645A9"/>
    <w:rsid w:val="00070A5B"/>
    <w:rsid w:val="00081124"/>
    <w:rsid w:val="00084FC3"/>
    <w:rsid w:val="000869C5"/>
    <w:rsid w:val="00086E82"/>
    <w:rsid w:val="00087CC4"/>
    <w:rsid w:val="000913D0"/>
    <w:rsid w:val="00093A41"/>
    <w:rsid w:val="00095370"/>
    <w:rsid w:val="00095948"/>
    <w:rsid w:val="000A058F"/>
    <w:rsid w:val="000A3D82"/>
    <w:rsid w:val="000A57E6"/>
    <w:rsid w:val="000B2715"/>
    <w:rsid w:val="000B29EB"/>
    <w:rsid w:val="000B5AE7"/>
    <w:rsid w:val="000C68B4"/>
    <w:rsid w:val="000D1631"/>
    <w:rsid w:val="000D2418"/>
    <w:rsid w:val="000D2C07"/>
    <w:rsid w:val="000D35B3"/>
    <w:rsid w:val="000D5A76"/>
    <w:rsid w:val="000E054E"/>
    <w:rsid w:val="000E30D7"/>
    <w:rsid w:val="000E576A"/>
    <w:rsid w:val="000E7973"/>
    <w:rsid w:val="000F1BBE"/>
    <w:rsid w:val="000F2F3C"/>
    <w:rsid w:val="00104354"/>
    <w:rsid w:val="001255CE"/>
    <w:rsid w:val="001301DC"/>
    <w:rsid w:val="00131B2D"/>
    <w:rsid w:val="00134854"/>
    <w:rsid w:val="00137232"/>
    <w:rsid w:val="0014705A"/>
    <w:rsid w:val="00147267"/>
    <w:rsid w:val="00147CF4"/>
    <w:rsid w:val="001541DF"/>
    <w:rsid w:val="00154B29"/>
    <w:rsid w:val="00155459"/>
    <w:rsid w:val="00156B23"/>
    <w:rsid w:val="0016078F"/>
    <w:rsid w:val="001619EF"/>
    <w:rsid w:val="00161EF1"/>
    <w:rsid w:val="00163FC7"/>
    <w:rsid w:val="001652B4"/>
    <w:rsid w:val="001818B9"/>
    <w:rsid w:val="00182719"/>
    <w:rsid w:val="00192F86"/>
    <w:rsid w:val="0019409C"/>
    <w:rsid w:val="00194610"/>
    <w:rsid w:val="00194C20"/>
    <w:rsid w:val="001966F6"/>
    <w:rsid w:val="001A5D78"/>
    <w:rsid w:val="001B02CE"/>
    <w:rsid w:val="001B1339"/>
    <w:rsid w:val="001B134A"/>
    <w:rsid w:val="001B4BE4"/>
    <w:rsid w:val="001C3157"/>
    <w:rsid w:val="001C45E1"/>
    <w:rsid w:val="001C4BCC"/>
    <w:rsid w:val="001C5461"/>
    <w:rsid w:val="001C5AEE"/>
    <w:rsid w:val="001D387E"/>
    <w:rsid w:val="001D3D9C"/>
    <w:rsid w:val="001D66B4"/>
    <w:rsid w:val="001E3E4D"/>
    <w:rsid w:val="001E57BF"/>
    <w:rsid w:val="001F0F24"/>
    <w:rsid w:val="001F1CD0"/>
    <w:rsid w:val="001F1EC2"/>
    <w:rsid w:val="001F3159"/>
    <w:rsid w:val="001F448A"/>
    <w:rsid w:val="001F5BA3"/>
    <w:rsid w:val="002035F5"/>
    <w:rsid w:val="00205A1A"/>
    <w:rsid w:val="00210CA0"/>
    <w:rsid w:val="00215006"/>
    <w:rsid w:val="002157A3"/>
    <w:rsid w:val="00216000"/>
    <w:rsid w:val="002226B3"/>
    <w:rsid w:val="00227D72"/>
    <w:rsid w:val="00227FED"/>
    <w:rsid w:val="00234577"/>
    <w:rsid w:val="00235027"/>
    <w:rsid w:val="002502D1"/>
    <w:rsid w:val="00252790"/>
    <w:rsid w:val="002643DE"/>
    <w:rsid w:val="00267760"/>
    <w:rsid w:val="002776C4"/>
    <w:rsid w:val="002832B2"/>
    <w:rsid w:val="0028446D"/>
    <w:rsid w:val="00287064"/>
    <w:rsid w:val="002A559B"/>
    <w:rsid w:val="002A6FF5"/>
    <w:rsid w:val="002B0B98"/>
    <w:rsid w:val="002B1302"/>
    <w:rsid w:val="002B1EB5"/>
    <w:rsid w:val="002B7448"/>
    <w:rsid w:val="002C16B0"/>
    <w:rsid w:val="002C4227"/>
    <w:rsid w:val="002C449A"/>
    <w:rsid w:val="002C57E0"/>
    <w:rsid w:val="002D19BE"/>
    <w:rsid w:val="002D3D31"/>
    <w:rsid w:val="002D7A7A"/>
    <w:rsid w:val="002D7AED"/>
    <w:rsid w:val="002E1882"/>
    <w:rsid w:val="002E2641"/>
    <w:rsid w:val="00301357"/>
    <w:rsid w:val="0030227E"/>
    <w:rsid w:val="00302EEC"/>
    <w:rsid w:val="00305019"/>
    <w:rsid w:val="003069E6"/>
    <w:rsid w:val="00324AB0"/>
    <w:rsid w:val="0032729A"/>
    <w:rsid w:val="003272F3"/>
    <w:rsid w:val="003340C9"/>
    <w:rsid w:val="0034107D"/>
    <w:rsid w:val="00341E7C"/>
    <w:rsid w:val="00343C4F"/>
    <w:rsid w:val="0034422A"/>
    <w:rsid w:val="003464B8"/>
    <w:rsid w:val="0034713A"/>
    <w:rsid w:val="00350F1E"/>
    <w:rsid w:val="00353BF9"/>
    <w:rsid w:val="00355235"/>
    <w:rsid w:val="00356A29"/>
    <w:rsid w:val="00360894"/>
    <w:rsid w:val="00370230"/>
    <w:rsid w:val="00371CEF"/>
    <w:rsid w:val="003727F8"/>
    <w:rsid w:val="00373D35"/>
    <w:rsid w:val="00380E2B"/>
    <w:rsid w:val="0038344D"/>
    <w:rsid w:val="00385666"/>
    <w:rsid w:val="0038569F"/>
    <w:rsid w:val="003937C9"/>
    <w:rsid w:val="003A07CE"/>
    <w:rsid w:val="003A2846"/>
    <w:rsid w:val="003A2B2B"/>
    <w:rsid w:val="003A4C5B"/>
    <w:rsid w:val="003A58FB"/>
    <w:rsid w:val="003A7050"/>
    <w:rsid w:val="003B2B60"/>
    <w:rsid w:val="003B3B23"/>
    <w:rsid w:val="003B56D5"/>
    <w:rsid w:val="003B6033"/>
    <w:rsid w:val="003C00B3"/>
    <w:rsid w:val="003C430E"/>
    <w:rsid w:val="003C7A7E"/>
    <w:rsid w:val="003D01F1"/>
    <w:rsid w:val="003D2DA3"/>
    <w:rsid w:val="003D4B17"/>
    <w:rsid w:val="003E0710"/>
    <w:rsid w:val="003E1C6C"/>
    <w:rsid w:val="003E1FD6"/>
    <w:rsid w:val="003E402C"/>
    <w:rsid w:val="003E583D"/>
    <w:rsid w:val="003E6AE8"/>
    <w:rsid w:val="003E6D0B"/>
    <w:rsid w:val="0040142E"/>
    <w:rsid w:val="0040602F"/>
    <w:rsid w:val="00411018"/>
    <w:rsid w:val="00412685"/>
    <w:rsid w:val="004174CC"/>
    <w:rsid w:val="004227DF"/>
    <w:rsid w:val="00426C3C"/>
    <w:rsid w:val="00436B97"/>
    <w:rsid w:val="0043766A"/>
    <w:rsid w:val="00440486"/>
    <w:rsid w:val="00443A58"/>
    <w:rsid w:val="004469CC"/>
    <w:rsid w:val="00451684"/>
    <w:rsid w:val="004526B9"/>
    <w:rsid w:val="004529F3"/>
    <w:rsid w:val="00454A8E"/>
    <w:rsid w:val="00461E37"/>
    <w:rsid w:val="00462214"/>
    <w:rsid w:val="0046228E"/>
    <w:rsid w:val="00472290"/>
    <w:rsid w:val="00474732"/>
    <w:rsid w:val="004756A2"/>
    <w:rsid w:val="00475DC0"/>
    <w:rsid w:val="00476B34"/>
    <w:rsid w:val="00480177"/>
    <w:rsid w:val="004845A1"/>
    <w:rsid w:val="00491734"/>
    <w:rsid w:val="00494141"/>
    <w:rsid w:val="0049646D"/>
    <w:rsid w:val="004A1DF2"/>
    <w:rsid w:val="004A2864"/>
    <w:rsid w:val="004A2F32"/>
    <w:rsid w:val="004A4A8E"/>
    <w:rsid w:val="004A51DB"/>
    <w:rsid w:val="004B38BE"/>
    <w:rsid w:val="004C3149"/>
    <w:rsid w:val="004D2795"/>
    <w:rsid w:val="004D3FAC"/>
    <w:rsid w:val="004D49C2"/>
    <w:rsid w:val="004D6E6C"/>
    <w:rsid w:val="004D757D"/>
    <w:rsid w:val="004E2EAE"/>
    <w:rsid w:val="004E499C"/>
    <w:rsid w:val="004E4F6E"/>
    <w:rsid w:val="004E75C0"/>
    <w:rsid w:val="004F6353"/>
    <w:rsid w:val="00500441"/>
    <w:rsid w:val="00505986"/>
    <w:rsid w:val="00506E29"/>
    <w:rsid w:val="00510253"/>
    <w:rsid w:val="00511CF8"/>
    <w:rsid w:val="0051248B"/>
    <w:rsid w:val="00515B3D"/>
    <w:rsid w:val="00525EE8"/>
    <w:rsid w:val="00527303"/>
    <w:rsid w:val="00532C4D"/>
    <w:rsid w:val="00533632"/>
    <w:rsid w:val="00536A69"/>
    <w:rsid w:val="00537F7C"/>
    <w:rsid w:val="00542618"/>
    <w:rsid w:val="00554995"/>
    <w:rsid w:val="0055772D"/>
    <w:rsid w:val="00560CAB"/>
    <w:rsid w:val="00561D2E"/>
    <w:rsid w:val="00562F0B"/>
    <w:rsid w:val="00563538"/>
    <w:rsid w:val="00566269"/>
    <w:rsid w:val="00573B58"/>
    <w:rsid w:val="005743FF"/>
    <w:rsid w:val="00574A75"/>
    <w:rsid w:val="00575D12"/>
    <w:rsid w:val="0057619C"/>
    <w:rsid w:val="005766B8"/>
    <w:rsid w:val="005801E5"/>
    <w:rsid w:val="00581827"/>
    <w:rsid w:val="005916B3"/>
    <w:rsid w:val="00592959"/>
    <w:rsid w:val="005966D2"/>
    <w:rsid w:val="005977FD"/>
    <w:rsid w:val="005A173F"/>
    <w:rsid w:val="005A1B67"/>
    <w:rsid w:val="005B01D6"/>
    <w:rsid w:val="005B064F"/>
    <w:rsid w:val="005B1062"/>
    <w:rsid w:val="005B5F28"/>
    <w:rsid w:val="005B6552"/>
    <w:rsid w:val="005B79DF"/>
    <w:rsid w:val="005D0EF2"/>
    <w:rsid w:val="005D3612"/>
    <w:rsid w:val="005D4F27"/>
    <w:rsid w:val="005D6958"/>
    <w:rsid w:val="005E02A6"/>
    <w:rsid w:val="005E0A20"/>
    <w:rsid w:val="005E325C"/>
    <w:rsid w:val="005E5D56"/>
    <w:rsid w:val="005E7BC1"/>
    <w:rsid w:val="005F4375"/>
    <w:rsid w:val="005F6B03"/>
    <w:rsid w:val="0060159B"/>
    <w:rsid w:val="0060262D"/>
    <w:rsid w:val="00604A95"/>
    <w:rsid w:val="00610B3D"/>
    <w:rsid w:val="0061683E"/>
    <w:rsid w:val="00616E7D"/>
    <w:rsid w:val="00621980"/>
    <w:rsid w:val="006319D5"/>
    <w:rsid w:val="00632C73"/>
    <w:rsid w:val="00634FE6"/>
    <w:rsid w:val="00635605"/>
    <w:rsid w:val="0064052B"/>
    <w:rsid w:val="006453B8"/>
    <w:rsid w:val="00652234"/>
    <w:rsid w:val="006527FC"/>
    <w:rsid w:val="00660D9B"/>
    <w:rsid w:val="006624B4"/>
    <w:rsid w:val="006636B5"/>
    <w:rsid w:val="00663F5A"/>
    <w:rsid w:val="00664F4F"/>
    <w:rsid w:val="0066782E"/>
    <w:rsid w:val="0067026F"/>
    <w:rsid w:val="006733BA"/>
    <w:rsid w:val="006825B5"/>
    <w:rsid w:val="00694C5F"/>
    <w:rsid w:val="00695A9D"/>
    <w:rsid w:val="006A0226"/>
    <w:rsid w:val="006A14A4"/>
    <w:rsid w:val="006A1B0C"/>
    <w:rsid w:val="006A54C9"/>
    <w:rsid w:val="006A5D8A"/>
    <w:rsid w:val="006B025B"/>
    <w:rsid w:val="006B03CF"/>
    <w:rsid w:val="006B2588"/>
    <w:rsid w:val="006D1B71"/>
    <w:rsid w:val="006D2385"/>
    <w:rsid w:val="006D5997"/>
    <w:rsid w:val="006D7848"/>
    <w:rsid w:val="006E1FE9"/>
    <w:rsid w:val="006E2F43"/>
    <w:rsid w:val="006E3708"/>
    <w:rsid w:val="006E6C50"/>
    <w:rsid w:val="006F4E94"/>
    <w:rsid w:val="0070027C"/>
    <w:rsid w:val="00701277"/>
    <w:rsid w:val="00714E22"/>
    <w:rsid w:val="0072488D"/>
    <w:rsid w:val="007266E2"/>
    <w:rsid w:val="00726E92"/>
    <w:rsid w:val="007311AA"/>
    <w:rsid w:val="007345E6"/>
    <w:rsid w:val="007406D2"/>
    <w:rsid w:val="007432D2"/>
    <w:rsid w:val="00751F76"/>
    <w:rsid w:val="007552EE"/>
    <w:rsid w:val="00756CCE"/>
    <w:rsid w:val="007758AE"/>
    <w:rsid w:val="00783363"/>
    <w:rsid w:val="007848C8"/>
    <w:rsid w:val="00790086"/>
    <w:rsid w:val="00793C77"/>
    <w:rsid w:val="00795653"/>
    <w:rsid w:val="0079617E"/>
    <w:rsid w:val="0079633C"/>
    <w:rsid w:val="00796389"/>
    <w:rsid w:val="007A2F7F"/>
    <w:rsid w:val="007A523D"/>
    <w:rsid w:val="007A5981"/>
    <w:rsid w:val="007B1C87"/>
    <w:rsid w:val="007B5720"/>
    <w:rsid w:val="007C334B"/>
    <w:rsid w:val="007C4C8F"/>
    <w:rsid w:val="007C51DB"/>
    <w:rsid w:val="007C725E"/>
    <w:rsid w:val="007D66E1"/>
    <w:rsid w:val="007E3CF1"/>
    <w:rsid w:val="007E646E"/>
    <w:rsid w:val="007E7C5C"/>
    <w:rsid w:val="007F194D"/>
    <w:rsid w:val="007F4A10"/>
    <w:rsid w:val="007F55B9"/>
    <w:rsid w:val="007F6E24"/>
    <w:rsid w:val="008052BA"/>
    <w:rsid w:val="00810546"/>
    <w:rsid w:val="008113BC"/>
    <w:rsid w:val="00817656"/>
    <w:rsid w:val="00820956"/>
    <w:rsid w:val="00821314"/>
    <w:rsid w:val="00824CCC"/>
    <w:rsid w:val="00827FFD"/>
    <w:rsid w:val="00830DC6"/>
    <w:rsid w:val="008315A1"/>
    <w:rsid w:val="008332D6"/>
    <w:rsid w:val="00836BCA"/>
    <w:rsid w:val="0084385D"/>
    <w:rsid w:val="00853053"/>
    <w:rsid w:val="00855151"/>
    <w:rsid w:val="00860D3F"/>
    <w:rsid w:val="0086205D"/>
    <w:rsid w:val="00864728"/>
    <w:rsid w:val="00866880"/>
    <w:rsid w:val="008668D2"/>
    <w:rsid w:val="00872878"/>
    <w:rsid w:val="00885725"/>
    <w:rsid w:val="00887A22"/>
    <w:rsid w:val="0089684A"/>
    <w:rsid w:val="008A2902"/>
    <w:rsid w:val="008A700F"/>
    <w:rsid w:val="008B4EDC"/>
    <w:rsid w:val="008B52CD"/>
    <w:rsid w:val="008B5DAD"/>
    <w:rsid w:val="008B64F7"/>
    <w:rsid w:val="008B7D20"/>
    <w:rsid w:val="008C5181"/>
    <w:rsid w:val="008C7771"/>
    <w:rsid w:val="008D3937"/>
    <w:rsid w:val="008D5CBE"/>
    <w:rsid w:val="008D7F81"/>
    <w:rsid w:val="008F6F73"/>
    <w:rsid w:val="00906919"/>
    <w:rsid w:val="00906E5F"/>
    <w:rsid w:val="0091272D"/>
    <w:rsid w:val="00913687"/>
    <w:rsid w:val="00917C12"/>
    <w:rsid w:val="00926AA8"/>
    <w:rsid w:val="00930BDC"/>
    <w:rsid w:val="00931317"/>
    <w:rsid w:val="009318A7"/>
    <w:rsid w:val="009333F5"/>
    <w:rsid w:val="00933753"/>
    <w:rsid w:val="00935DB6"/>
    <w:rsid w:val="00937308"/>
    <w:rsid w:val="00941A19"/>
    <w:rsid w:val="00947C65"/>
    <w:rsid w:val="00947EC6"/>
    <w:rsid w:val="00950A37"/>
    <w:rsid w:val="0095485D"/>
    <w:rsid w:val="0095580C"/>
    <w:rsid w:val="00956057"/>
    <w:rsid w:val="00956ECA"/>
    <w:rsid w:val="009631A3"/>
    <w:rsid w:val="00965A8C"/>
    <w:rsid w:val="009735E8"/>
    <w:rsid w:val="00975B10"/>
    <w:rsid w:val="009767E3"/>
    <w:rsid w:val="00980F50"/>
    <w:rsid w:val="00981967"/>
    <w:rsid w:val="00982BC1"/>
    <w:rsid w:val="00992051"/>
    <w:rsid w:val="009929A1"/>
    <w:rsid w:val="00993C17"/>
    <w:rsid w:val="009940D2"/>
    <w:rsid w:val="00997288"/>
    <w:rsid w:val="009975F9"/>
    <w:rsid w:val="009A083F"/>
    <w:rsid w:val="009A2B8A"/>
    <w:rsid w:val="009A5081"/>
    <w:rsid w:val="009B5081"/>
    <w:rsid w:val="009B69F0"/>
    <w:rsid w:val="009B769F"/>
    <w:rsid w:val="009C0A29"/>
    <w:rsid w:val="009C16E6"/>
    <w:rsid w:val="009C65AE"/>
    <w:rsid w:val="009D40A6"/>
    <w:rsid w:val="009D4346"/>
    <w:rsid w:val="009D7823"/>
    <w:rsid w:val="009E4260"/>
    <w:rsid w:val="009E66AF"/>
    <w:rsid w:val="009F0F58"/>
    <w:rsid w:val="009F357B"/>
    <w:rsid w:val="009F4FE9"/>
    <w:rsid w:val="00A005FD"/>
    <w:rsid w:val="00A121EC"/>
    <w:rsid w:val="00A1368B"/>
    <w:rsid w:val="00A31FE3"/>
    <w:rsid w:val="00A327A9"/>
    <w:rsid w:val="00A3291B"/>
    <w:rsid w:val="00A35D55"/>
    <w:rsid w:val="00A420EE"/>
    <w:rsid w:val="00A42F84"/>
    <w:rsid w:val="00A46CD4"/>
    <w:rsid w:val="00A5635E"/>
    <w:rsid w:val="00A56B6C"/>
    <w:rsid w:val="00A67D69"/>
    <w:rsid w:val="00A733F7"/>
    <w:rsid w:val="00A751E2"/>
    <w:rsid w:val="00A77026"/>
    <w:rsid w:val="00A800C8"/>
    <w:rsid w:val="00A8134B"/>
    <w:rsid w:val="00A8456E"/>
    <w:rsid w:val="00A845C0"/>
    <w:rsid w:val="00A8491A"/>
    <w:rsid w:val="00A84FA2"/>
    <w:rsid w:val="00A868BF"/>
    <w:rsid w:val="00A928EA"/>
    <w:rsid w:val="00A93FF8"/>
    <w:rsid w:val="00AA36B5"/>
    <w:rsid w:val="00AA36C4"/>
    <w:rsid w:val="00AA4305"/>
    <w:rsid w:val="00AA5351"/>
    <w:rsid w:val="00AB46FC"/>
    <w:rsid w:val="00AC3CD2"/>
    <w:rsid w:val="00AC5D72"/>
    <w:rsid w:val="00AC69FE"/>
    <w:rsid w:val="00AC79DF"/>
    <w:rsid w:val="00AD185B"/>
    <w:rsid w:val="00AE29D9"/>
    <w:rsid w:val="00AE65B1"/>
    <w:rsid w:val="00AE66AA"/>
    <w:rsid w:val="00AF1093"/>
    <w:rsid w:val="00AF5C95"/>
    <w:rsid w:val="00AF790B"/>
    <w:rsid w:val="00B14A7E"/>
    <w:rsid w:val="00B15590"/>
    <w:rsid w:val="00B15F99"/>
    <w:rsid w:val="00B20D0D"/>
    <w:rsid w:val="00B23CD4"/>
    <w:rsid w:val="00B24A28"/>
    <w:rsid w:val="00B31478"/>
    <w:rsid w:val="00B32D8E"/>
    <w:rsid w:val="00B33428"/>
    <w:rsid w:val="00B43915"/>
    <w:rsid w:val="00B46AFD"/>
    <w:rsid w:val="00B5151F"/>
    <w:rsid w:val="00B51A74"/>
    <w:rsid w:val="00B52CC8"/>
    <w:rsid w:val="00B52DA8"/>
    <w:rsid w:val="00B61E8C"/>
    <w:rsid w:val="00B62C2E"/>
    <w:rsid w:val="00B634D3"/>
    <w:rsid w:val="00B65928"/>
    <w:rsid w:val="00B73385"/>
    <w:rsid w:val="00B7382D"/>
    <w:rsid w:val="00B74EF1"/>
    <w:rsid w:val="00B75BF7"/>
    <w:rsid w:val="00B814AA"/>
    <w:rsid w:val="00B85086"/>
    <w:rsid w:val="00B850FD"/>
    <w:rsid w:val="00B92721"/>
    <w:rsid w:val="00B9409C"/>
    <w:rsid w:val="00BA1495"/>
    <w:rsid w:val="00BA52E5"/>
    <w:rsid w:val="00BA6D58"/>
    <w:rsid w:val="00BB3C48"/>
    <w:rsid w:val="00BB5B59"/>
    <w:rsid w:val="00BC3370"/>
    <w:rsid w:val="00BC3FE9"/>
    <w:rsid w:val="00BC64D1"/>
    <w:rsid w:val="00BC7F74"/>
    <w:rsid w:val="00BD0756"/>
    <w:rsid w:val="00BD103D"/>
    <w:rsid w:val="00BD13BA"/>
    <w:rsid w:val="00BD251F"/>
    <w:rsid w:val="00BD3A84"/>
    <w:rsid w:val="00BD7B00"/>
    <w:rsid w:val="00BE5BEB"/>
    <w:rsid w:val="00BE7A07"/>
    <w:rsid w:val="00C0343E"/>
    <w:rsid w:val="00C04689"/>
    <w:rsid w:val="00C17E49"/>
    <w:rsid w:val="00C26B60"/>
    <w:rsid w:val="00C34E96"/>
    <w:rsid w:val="00C3503E"/>
    <w:rsid w:val="00C36ADB"/>
    <w:rsid w:val="00C437A4"/>
    <w:rsid w:val="00C54F8F"/>
    <w:rsid w:val="00C55425"/>
    <w:rsid w:val="00C61AA2"/>
    <w:rsid w:val="00C737A7"/>
    <w:rsid w:val="00C81409"/>
    <w:rsid w:val="00C82ECE"/>
    <w:rsid w:val="00C83BB7"/>
    <w:rsid w:val="00C85C3E"/>
    <w:rsid w:val="00C9081B"/>
    <w:rsid w:val="00C90866"/>
    <w:rsid w:val="00C91167"/>
    <w:rsid w:val="00C92B97"/>
    <w:rsid w:val="00C94B0A"/>
    <w:rsid w:val="00CA3F12"/>
    <w:rsid w:val="00CA4B01"/>
    <w:rsid w:val="00CA7FE1"/>
    <w:rsid w:val="00CB3C90"/>
    <w:rsid w:val="00CC055A"/>
    <w:rsid w:val="00CC2255"/>
    <w:rsid w:val="00CC5F69"/>
    <w:rsid w:val="00CD1648"/>
    <w:rsid w:val="00CD59BA"/>
    <w:rsid w:val="00CD7DB1"/>
    <w:rsid w:val="00CD7E47"/>
    <w:rsid w:val="00CE2FC0"/>
    <w:rsid w:val="00CE4CC9"/>
    <w:rsid w:val="00CF7BF4"/>
    <w:rsid w:val="00D05195"/>
    <w:rsid w:val="00D100DC"/>
    <w:rsid w:val="00D10892"/>
    <w:rsid w:val="00D11CE9"/>
    <w:rsid w:val="00D14063"/>
    <w:rsid w:val="00D15789"/>
    <w:rsid w:val="00D22182"/>
    <w:rsid w:val="00D25865"/>
    <w:rsid w:val="00D27773"/>
    <w:rsid w:val="00D33278"/>
    <w:rsid w:val="00D41B72"/>
    <w:rsid w:val="00D46A37"/>
    <w:rsid w:val="00D474D8"/>
    <w:rsid w:val="00D63B08"/>
    <w:rsid w:val="00D700AB"/>
    <w:rsid w:val="00D845A0"/>
    <w:rsid w:val="00D865AE"/>
    <w:rsid w:val="00D91322"/>
    <w:rsid w:val="00D93742"/>
    <w:rsid w:val="00D95E13"/>
    <w:rsid w:val="00DA35E7"/>
    <w:rsid w:val="00DA5387"/>
    <w:rsid w:val="00DA5A9A"/>
    <w:rsid w:val="00DB06AC"/>
    <w:rsid w:val="00DB1942"/>
    <w:rsid w:val="00DB3268"/>
    <w:rsid w:val="00DB5318"/>
    <w:rsid w:val="00DB6658"/>
    <w:rsid w:val="00DC4A70"/>
    <w:rsid w:val="00DC567C"/>
    <w:rsid w:val="00DD04B9"/>
    <w:rsid w:val="00DD09C3"/>
    <w:rsid w:val="00DD78A6"/>
    <w:rsid w:val="00DE4DB3"/>
    <w:rsid w:val="00DE7854"/>
    <w:rsid w:val="00DF0ECF"/>
    <w:rsid w:val="00DF1C82"/>
    <w:rsid w:val="00DF3823"/>
    <w:rsid w:val="00DF6121"/>
    <w:rsid w:val="00DF74F0"/>
    <w:rsid w:val="00E037AB"/>
    <w:rsid w:val="00E03FB0"/>
    <w:rsid w:val="00E04628"/>
    <w:rsid w:val="00E076F9"/>
    <w:rsid w:val="00E139E5"/>
    <w:rsid w:val="00E21557"/>
    <w:rsid w:val="00E303AF"/>
    <w:rsid w:val="00E31797"/>
    <w:rsid w:val="00E34731"/>
    <w:rsid w:val="00E3658B"/>
    <w:rsid w:val="00E365CE"/>
    <w:rsid w:val="00E37339"/>
    <w:rsid w:val="00E41130"/>
    <w:rsid w:val="00E42755"/>
    <w:rsid w:val="00E43B86"/>
    <w:rsid w:val="00E448DE"/>
    <w:rsid w:val="00E44C2A"/>
    <w:rsid w:val="00E453E5"/>
    <w:rsid w:val="00E457C6"/>
    <w:rsid w:val="00E46B5A"/>
    <w:rsid w:val="00E52D65"/>
    <w:rsid w:val="00E55341"/>
    <w:rsid w:val="00E55F7D"/>
    <w:rsid w:val="00E6196B"/>
    <w:rsid w:val="00E64353"/>
    <w:rsid w:val="00E656F0"/>
    <w:rsid w:val="00E66E69"/>
    <w:rsid w:val="00E67F39"/>
    <w:rsid w:val="00E72C1C"/>
    <w:rsid w:val="00E82AA8"/>
    <w:rsid w:val="00E83E86"/>
    <w:rsid w:val="00E90A6A"/>
    <w:rsid w:val="00E9190B"/>
    <w:rsid w:val="00E933FB"/>
    <w:rsid w:val="00E965AB"/>
    <w:rsid w:val="00EA1141"/>
    <w:rsid w:val="00EA33FC"/>
    <w:rsid w:val="00EA638F"/>
    <w:rsid w:val="00EA6F29"/>
    <w:rsid w:val="00EB0BF8"/>
    <w:rsid w:val="00EB2908"/>
    <w:rsid w:val="00EB5513"/>
    <w:rsid w:val="00EC1A4D"/>
    <w:rsid w:val="00EC558F"/>
    <w:rsid w:val="00ED0A8F"/>
    <w:rsid w:val="00ED4A0C"/>
    <w:rsid w:val="00ED574C"/>
    <w:rsid w:val="00ED5C43"/>
    <w:rsid w:val="00EE2F16"/>
    <w:rsid w:val="00EE4D0D"/>
    <w:rsid w:val="00EE6186"/>
    <w:rsid w:val="00EF231A"/>
    <w:rsid w:val="00EF4BE8"/>
    <w:rsid w:val="00F0338B"/>
    <w:rsid w:val="00F0369E"/>
    <w:rsid w:val="00F03FA3"/>
    <w:rsid w:val="00F13F1D"/>
    <w:rsid w:val="00F1549F"/>
    <w:rsid w:val="00F2100F"/>
    <w:rsid w:val="00F228CD"/>
    <w:rsid w:val="00F23A07"/>
    <w:rsid w:val="00F2475C"/>
    <w:rsid w:val="00F27355"/>
    <w:rsid w:val="00F31882"/>
    <w:rsid w:val="00F418EB"/>
    <w:rsid w:val="00F440B1"/>
    <w:rsid w:val="00F45F4C"/>
    <w:rsid w:val="00F46B1D"/>
    <w:rsid w:val="00F47852"/>
    <w:rsid w:val="00F5072E"/>
    <w:rsid w:val="00F51DDB"/>
    <w:rsid w:val="00F57237"/>
    <w:rsid w:val="00F62887"/>
    <w:rsid w:val="00F7088B"/>
    <w:rsid w:val="00F734BD"/>
    <w:rsid w:val="00F76261"/>
    <w:rsid w:val="00F87620"/>
    <w:rsid w:val="00F9283F"/>
    <w:rsid w:val="00F9589C"/>
    <w:rsid w:val="00F97D6B"/>
    <w:rsid w:val="00FA09B6"/>
    <w:rsid w:val="00FA1BC4"/>
    <w:rsid w:val="00FA515E"/>
    <w:rsid w:val="00FB1D74"/>
    <w:rsid w:val="00FB220A"/>
    <w:rsid w:val="00FB2A47"/>
    <w:rsid w:val="00FB43D7"/>
    <w:rsid w:val="00FB55CC"/>
    <w:rsid w:val="00FC37FC"/>
    <w:rsid w:val="00FC488A"/>
    <w:rsid w:val="00FC54CF"/>
    <w:rsid w:val="00FD38F5"/>
    <w:rsid w:val="00FD4533"/>
    <w:rsid w:val="00FD4C0A"/>
    <w:rsid w:val="00FD7776"/>
    <w:rsid w:val="00FE0B09"/>
    <w:rsid w:val="00FE1B8B"/>
    <w:rsid w:val="00FE412B"/>
    <w:rsid w:val="00FF5480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881E8"/>
  <w15:chartTrackingRefBased/>
  <w15:docId w15:val="{B89F2BAC-31E7-43ED-A282-56436D29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B73385"/>
    <w:pPr>
      <w:spacing w:beforeLines="25" w:before="25" w:afterLines="25" w:after="25" w:line="400" w:lineRule="exact"/>
      <w:ind w:firstLineChars="200" w:firstLine="200"/>
      <w:jc w:val="left"/>
      <w:textAlignment w:val="center"/>
    </w:pPr>
  </w:style>
  <w:style w:type="paragraph" w:styleId="1">
    <w:name w:val="heading 1"/>
    <w:basedOn w:val="a5"/>
    <w:next w:val="21"/>
    <w:link w:val="10"/>
    <w:uiPriority w:val="9"/>
    <w:qFormat/>
    <w:rsid w:val="000E054E"/>
    <w:pPr>
      <w:keepNext/>
      <w:keepLines/>
      <w:spacing w:beforeLines="50" w:before="50" w:afterLines="0" w:after="0" w:line="360" w:lineRule="auto"/>
      <w:ind w:firstLineChars="0" w:firstLine="0"/>
      <w:jc w:val="center"/>
      <w:outlineLvl w:val="0"/>
    </w:pPr>
    <w:rPr>
      <w:rFonts w:eastAsia="黑体" w:cstheme="majorBidi"/>
      <w:b/>
      <w:kern w:val="44"/>
      <w:sz w:val="32"/>
      <w:szCs w:val="32"/>
    </w:rPr>
  </w:style>
  <w:style w:type="paragraph" w:styleId="21">
    <w:name w:val="heading 2"/>
    <w:basedOn w:val="a5"/>
    <w:next w:val="a5"/>
    <w:link w:val="22"/>
    <w:uiPriority w:val="9"/>
    <w:qFormat/>
    <w:rsid w:val="00C36ADB"/>
    <w:pPr>
      <w:keepNext/>
      <w:numPr>
        <w:ilvl w:val="1"/>
        <w:numId w:val="14"/>
      </w:numPr>
      <w:spacing w:beforeLines="50" w:before="50" w:afterLines="50" w:after="50" w:line="360" w:lineRule="auto"/>
      <w:ind w:firstLineChars="0"/>
      <w:jc w:val="center"/>
      <w:outlineLvl w:val="1"/>
    </w:pPr>
    <w:rPr>
      <w:rFonts w:eastAsia="黑体" w:cstheme="majorBidi"/>
      <w:b/>
      <w:bCs/>
      <w:sz w:val="28"/>
      <w:szCs w:val="32"/>
    </w:rPr>
  </w:style>
  <w:style w:type="paragraph" w:styleId="31">
    <w:name w:val="heading 3"/>
    <w:basedOn w:val="a5"/>
    <w:next w:val="a5"/>
    <w:link w:val="32"/>
    <w:uiPriority w:val="9"/>
    <w:qFormat/>
    <w:rsid w:val="00FE412B"/>
    <w:pPr>
      <w:keepNext/>
      <w:numPr>
        <w:ilvl w:val="2"/>
        <w:numId w:val="14"/>
      </w:numPr>
      <w:spacing w:beforeLines="50" w:before="50" w:afterLines="50" w:after="50"/>
      <w:ind w:firstLineChars="0"/>
      <w:outlineLvl w:val="2"/>
    </w:pPr>
    <w:rPr>
      <w:rFonts w:eastAsia="黑体"/>
      <w:b/>
      <w:bCs/>
      <w:szCs w:val="32"/>
    </w:rPr>
  </w:style>
  <w:style w:type="paragraph" w:styleId="41">
    <w:name w:val="heading 4"/>
    <w:basedOn w:val="31"/>
    <w:next w:val="a5"/>
    <w:link w:val="42"/>
    <w:uiPriority w:val="9"/>
    <w:qFormat/>
    <w:rsid w:val="003727F8"/>
    <w:pPr>
      <w:numPr>
        <w:ilvl w:val="3"/>
      </w:numPr>
      <w:outlineLvl w:val="3"/>
    </w:pPr>
  </w:style>
  <w:style w:type="paragraph" w:styleId="51">
    <w:name w:val="heading 5"/>
    <w:basedOn w:val="41"/>
    <w:next w:val="a5"/>
    <w:link w:val="52"/>
    <w:uiPriority w:val="9"/>
    <w:qFormat/>
    <w:rsid w:val="00FE412B"/>
    <w:pPr>
      <w:numPr>
        <w:ilvl w:val="4"/>
      </w:numPr>
      <w:outlineLvl w:val="4"/>
    </w:pPr>
    <w:rPr>
      <w:rFonts w:eastAsia="宋体"/>
    </w:rPr>
  </w:style>
  <w:style w:type="paragraph" w:styleId="6">
    <w:name w:val="heading 6"/>
    <w:basedOn w:val="a5"/>
    <w:next w:val="a5"/>
    <w:link w:val="60"/>
    <w:uiPriority w:val="9"/>
    <w:qFormat/>
    <w:rsid w:val="00FE412B"/>
    <w:pPr>
      <w:numPr>
        <w:ilvl w:val="5"/>
        <w:numId w:val="14"/>
      </w:numPr>
      <w:spacing w:beforeLines="50" w:before="50" w:afterLines="50" w:after="50"/>
      <w:ind w:firstLineChars="0"/>
      <w:outlineLvl w:val="5"/>
    </w:pPr>
    <w:rPr>
      <w:b/>
    </w:rPr>
  </w:style>
  <w:style w:type="paragraph" w:styleId="7">
    <w:name w:val="heading 7"/>
    <w:basedOn w:val="6"/>
    <w:next w:val="a5"/>
    <w:link w:val="70"/>
    <w:uiPriority w:val="9"/>
    <w:qFormat/>
    <w:rsid w:val="00FE412B"/>
    <w:pPr>
      <w:numPr>
        <w:ilvl w:val="6"/>
      </w:numPr>
      <w:outlineLvl w:val="6"/>
    </w:pPr>
  </w:style>
  <w:style w:type="paragraph" w:styleId="8">
    <w:name w:val="heading 8"/>
    <w:basedOn w:val="7"/>
    <w:next w:val="a5"/>
    <w:link w:val="80"/>
    <w:uiPriority w:val="9"/>
    <w:semiHidden/>
    <w:rsid w:val="00DC4A70"/>
    <w:pPr>
      <w:numPr>
        <w:numId w:val="0"/>
      </w:numPr>
      <w:outlineLvl w:val="7"/>
    </w:pPr>
  </w:style>
  <w:style w:type="paragraph" w:styleId="9">
    <w:name w:val="heading 9"/>
    <w:basedOn w:val="a5"/>
    <w:next w:val="a5"/>
    <w:link w:val="90"/>
    <w:uiPriority w:val="9"/>
    <w:semiHidden/>
    <w:qFormat/>
    <w:rsid w:val="002E2641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2">
    <w:name w:val="标题 2 字符"/>
    <w:basedOn w:val="a6"/>
    <w:link w:val="21"/>
    <w:uiPriority w:val="9"/>
    <w:rsid w:val="006527FC"/>
    <w:rPr>
      <w:rFonts w:eastAsia="黑体" w:cstheme="majorBidi"/>
      <w:b/>
      <w:bCs/>
      <w:sz w:val="28"/>
      <w:szCs w:val="32"/>
    </w:rPr>
  </w:style>
  <w:style w:type="character" w:customStyle="1" w:styleId="10">
    <w:name w:val="标题 1 字符"/>
    <w:basedOn w:val="a6"/>
    <w:link w:val="1"/>
    <w:uiPriority w:val="9"/>
    <w:rsid w:val="005743FF"/>
    <w:rPr>
      <w:rFonts w:eastAsia="黑体" w:cstheme="majorBidi"/>
      <w:b/>
      <w:kern w:val="44"/>
      <w:sz w:val="32"/>
      <w:szCs w:val="32"/>
    </w:rPr>
  </w:style>
  <w:style w:type="character" w:customStyle="1" w:styleId="32">
    <w:name w:val="标题 3 字符"/>
    <w:basedOn w:val="a6"/>
    <w:link w:val="31"/>
    <w:uiPriority w:val="9"/>
    <w:rsid w:val="00FE412B"/>
    <w:rPr>
      <w:rFonts w:eastAsia="黑体"/>
      <w:b/>
      <w:bCs/>
      <w:szCs w:val="32"/>
    </w:rPr>
  </w:style>
  <w:style w:type="character" w:customStyle="1" w:styleId="42">
    <w:name w:val="标题 4 字符"/>
    <w:basedOn w:val="a6"/>
    <w:link w:val="41"/>
    <w:uiPriority w:val="9"/>
    <w:rsid w:val="003727F8"/>
    <w:rPr>
      <w:rFonts w:eastAsia="黑体"/>
      <w:b/>
      <w:bCs/>
      <w:szCs w:val="32"/>
    </w:rPr>
  </w:style>
  <w:style w:type="character" w:customStyle="1" w:styleId="52">
    <w:name w:val="标题 5 字符"/>
    <w:basedOn w:val="a6"/>
    <w:link w:val="51"/>
    <w:uiPriority w:val="9"/>
    <w:rsid w:val="00FE412B"/>
    <w:rPr>
      <w:b/>
      <w:bCs/>
      <w:szCs w:val="32"/>
    </w:rPr>
  </w:style>
  <w:style w:type="character" w:customStyle="1" w:styleId="60">
    <w:name w:val="标题 6 字符"/>
    <w:basedOn w:val="a6"/>
    <w:link w:val="6"/>
    <w:uiPriority w:val="9"/>
    <w:rsid w:val="00FE412B"/>
    <w:rPr>
      <w:b/>
    </w:rPr>
  </w:style>
  <w:style w:type="character" w:customStyle="1" w:styleId="70">
    <w:name w:val="标题 7 字符"/>
    <w:basedOn w:val="a6"/>
    <w:link w:val="7"/>
    <w:uiPriority w:val="9"/>
    <w:rsid w:val="00FE412B"/>
    <w:rPr>
      <w:b/>
    </w:rPr>
  </w:style>
  <w:style w:type="character" w:customStyle="1" w:styleId="80">
    <w:name w:val="标题 8 字符"/>
    <w:basedOn w:val="a6"/>
    <w:link w:val="8"/>
    <w:uiPriority w:val="9"/>
    <w:semiHidden/>
    <w:rsid w:val="00DC4A70"/>
    <w:rPr>
      <w:b/>
      <w:bCs/>
      <w:sz w:val="21"/>
    </w:rPr>
  </w:style>
  <w:style w:type="character" w:customStyle="1" w:styleId="90">
    <w:name w:val="标题 9 字符"/>
    <w:basedOn w:val="a6"/>
    <w:link w:val="9"/>
    <w:uiPriority w:val="9"/>
    <w:semiHidden/>
    <w:rsid w:val="00440486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List Paragraph"/>
    <w:aliases w:val="有序标签"/>
    <w:basedOn w:val="a5"/>
    <w:uiPriority w:val="34"/>
    <w:qFormat/>
    <w:rsid w:val="003B3B23"/>
    <w:pPr>
      <w:numPr>
        <w:numId w:val="2"/>
      </w:numPr>
      <w:ind w:firstLineChars="0"/>
      <w:contextualSpacing/>
    </w:pPr>
  </w:style>
  <w:style w:type="table" w:customStyle="1" w:styleId="a9">
    <w:name w:val="三线表"/>
    <w:basedOn w:val="a7"/>
    <w:uiPriority w:val="99"/>
    <w:rsid w:val="0049646D"/>
    <w:pPr>
      <w:spacing w:line="360" w:lineRule="exact"/>
      <w:jc w:val="left"/>
      <w:textAlignment w:val="center"/>
    </w:pPr>
    <w:tblPr>
      <w:jc w:val="center"/>
      <w:tblBorders>
        <w:top w:val="single" w:sz="6" w:space="0" w:color="auto"/>
        <w:bottom w:val="single" w:sz="6" w:space="0" w:color="auto"/>
      </w:tblBorders>
    </w:tblPr>
    <w:trPr>
      <w:jc w:val="center"/>
    </w:trPr>
    <w:tcPr>
      <w:vAlign w:val="center"/>
    </w:tcPr>
    <w:tblStylePr w:type="firstRow">
      <w:pPr>
        <w:wordWrap/>
        <w:spacing w:line="300" w:lineRule="exact"/>
        <w:ind w:firstLineChars="0" w:firstLine="0"/>
      </w:pPr>
      <w:rPr>
        <w:rFonts w:ascii="Times New Roman" w:eastAsia="宋体" w:hAnsi="Times New Roman"/>
        <w:b/>
        <w:i w:val="0"/>
        <w:sz w:val="24"/>
      </w:rPr>
      <w:tblPr/>
      <w:trPr>
        <w:tblHeader/>
      </w:trPr>
      <w:tcPr>
        <w:tcBorders>
          <w:bottom w:val="single" w:sz="4" w:space="0" w:color="auto"/>
        </w:tcBorders>
      </w:tcPr>
    </w:tblStylePr>
    <w:tblStylePr w:type="firstCol">
      <w:rPr>
        <w:b w:val="0"/>
      </w:rPr>
    </w:tblStylePr>
  </w:style>
  <w:style w:type="table" w:styleId="aa">
    <w:name w:val="Table Grid"/>
    <w:basedOn w:val="a7"/>
    <w:uiPriority w:val="39"/>
    <w:rsid w:val="00D70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7"/>
    <w:uiPriority w:val="40"/>
    <w:rsid w:val="00D700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7"/>
    <w:uiPriority w:val="41"/>
    <w:rsid w:val="00D700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7"/>
    <w:uiPriority w:val="42"/>
    <w:rsid w:val="00D700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Placeholder Text"/>
    <w:basedOn w:val="a6"/>
    <w:uiPriority w:val="99"/>
    <w:semiHidden/>
    <w:rsid w:val="000119E2"/>
    <w:rPr>
      <w:color w:val="808080"/>
    </w:rPr>
  </w:style>
  <w:style w:type="paragraph" w:styleId="ad">
    <w:name w:val="footer"/>
    <w:basedOn w:val="ae"/>
    <w:link w:val="af"/>
    <w:uiPriority w:val="99"/>
    <w:unhideWhenUsed/>
    <w:rsid w:val="004174CC"/>
    <w:pPr>
      <w:spacing w:before="60"/>
      <w:jc w:val="center"/>
    </w:pPr>
    <w:rPr>
      <w:sz w:val="21"/>
    </w:rPr>
  </w:style>
  <w:style w:type="paragraph" w:styleId="ae">
    <w:name w:val="Normal (Web)"/>
    <w:basedOn w:val="a5"/>
    <w:uiPriority w:val="99"/>
    <w:unhideWhenUsed/>
    <w:rsid w:val="00D700AB"/>
    <w:pPr>
      <w:spacing w:before="100" w:beforeAutospacing="1" w:afterLines="0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af">
    <w:name w:val="页脚 字符"/>
    <w:basedOn w:val="a6"/>
    <w:link w:val="ad"/>
    <w:uiPriority w:val="99"/>
    <w:rsid w:val="004174CC"/>
    <w:rPr>
      <w:rFonts w:ascii="宋体" w:hAnsi="宋体" w:cs="宋体"/>
      <w:kern w:val="0"/>
      <w:sz w:val="21"/>
    </w:rPr>
  </w:style>
  <w:style w:type="paragraph" w:styleId="af0">
    <w:name w:val="header"/>
    <w:basedOn w:val="a5"/>
    <w:link w:val="af1"/>
    <w:uiPriority w:val="99"/>
    <w:unhideWhenUsed/>
    <w:rsid w:val="00F47852"/>
    <w:pP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firstLineChars="0" w:firstLine="0"/>
      <w:jc w:val="center"/>
    </w:pPr>
    <w:rPr>
      <w:sz w:val="21"/>
      <w:szCs w:val="18"/>
    </w:rPr>
  </w:style>
  <w:style w:type="character" w:customStyle="1" w:styleId="af1">
    <w:name w:val="页眉 字符"/>
    <w:basedOn w:val="a6"/>
    <w:link w:val="af0"/>
    <w:uiPriority w:val="99"/>
    <w:rsid w:val="00F47852"/>
    <w:rPr>
      <w:sz w:val="21"/>
      <w:szCs w:val="18"/>
    </w:rPr>
  </w:style>
  <w:style w:type="paragraph" w:customStyle="1" w:styleId="af2">
    <w:name w:val="行间公式"/>
    <w:next w:val="a5"/>
    <w:link w:val="af3"/>
    <w:qFormat/>
    <w:rsid w:val="00D93742"/>
    <w:pPr>
      <w:spacing w:beforeLines="50" w:before="50" w:afterLines="50" w:after="50" w:line="240" w:lineRule="auto"/>
      <w:ind w:firstLine="482"/>
      <w:textAlignment w:val="center"/>
    </w:pPr>
    <w:rPr>
      <w:rFonts w:ascii="Latin Modern Math" w:hAnsi="Latin Modern Math"/>
      <w:i/>
      <w:noProof/>
      <w:szCs w:val="22"/>
    </w:rPr>
  </w:style>
  <w:style w:type="character" w:customStyle="1" w:styleId="af3">
    <w:name w:val="行间公式 字符"/>
    <w:basedOn w:val="a6"/>
    <w:link w:val="af2"/>
    <w:rsid w:val="00D93742"/>
    <w:rPr>
      <w:rFonts w:ascii="Latin Modern Math" w:hAnsi="Latin Modern Math"/>
      <w:i/>
      <w:noProof/>
      <w:szCs w:val="22"/>
    </w:rPr>
  </w:style>
  <w:style w:type="paragraph" w:styleId="af4">
    <w:name w:val="endnote text"/>
    <w:basedOn w:val="a5"/>
    <w:link w:val="af5"/>
    <w:uiPriority w:val="99"/>
    <w:semiHidden/>
    <w:unhideWhenUsed/>
    <w:rsid w:val="00D700AB"/>
    <w:pPr>
      <w:snapToGrid w:val="0"/>
    </w:pPr>
  </w:style>
  <w:style w:type="character" w:customStyle="1" w:styleId="af5">
    <w:name w:val="尾注文本 字符"/>
    <w:basedOn w:val="a6"/>
    <w:link w:val="af4"/>
    <w:uiPriority w:val="99"/>
    <w:semiHidden/>
    <w:rsid w:val="00D700AB"/>
  </w:style>
  <w:style w:type="character" w:styleId="af6">
    <w:name w:val="endnote reference"/>
    <w:basedOn w:val="a6"/>
    <w:uiPriority w:val="99"/>
    <w:semiHidden/>
    <w:unhideWhenUsed/>
    <w:rsid w:val="00D700AB"/>
    <w:rPr>
      <w:vertAlign w:val="superscript"/>
    </w:rPr>
  </w:style>
  <w:style w:type="paragraph" w:customStyle="1" w:styleId="af7">
    <w:name w:val="图片"/>
    <w:basedOn w:val="a5"/>
    <w:next w:val="a1"/>
    <w:link w:val="af8"/>
    <w:qFormat/>
    <w:rsid w:val="00B634D3"/>
    <w:pPr>
      <w:keepNext/>
      <w:spacing w:beforeLines="50" w:before="50" w:afterLines="0" w:after="0" w:line="240" w:lineRule="auto"/>
      <w:ind w:firstLineChars="0" w:firstLine="0"/>
      <w:jc w:val="center"/>
    </w:pPr>
    <w:rPr>
      <w:noProof/>
    </w:rPr>
  </w:style>
  <w:style w:type="character" w:customStyle="1" w:styleId="af8">
    <w:name w:val="图片 字符"/>
    <w:basedOn w:val="a6"/>
    <w:link w:val="af7"/>
    <w:rsid w:val="00B634D3"/>
    <w:rPr>
      <w:noProof/>
    </w:rPr>
  </w:style>
  <w:style w:type="paragraph" w:customStyle="1" w:styleId="af9">
    <w:name w:val="表格"/>
    <w:link w:val="afa"/>
    <w:qFormat/>
    <w:rsid w:val="00FD7776"/>
    <w:pPr>
      <w:wordWrap w:val="0"/>
      <w:spacing w:line="360" w:lineRule="exact"/>
      <w:jc w:val="left"/>
      <w:textAlignment w:val="center"/>
    </w:pPr>
  </w:style>
  <w:style w:type="character" w:customStyle="1" w:styleId="afa">
    <w:name w:val="表格 字符"/>
    <w:basedOn w:val="a6"/>
    <w:link w:val="af9"/>
    <w:rsid w:val="00FD7776"/>
  </w:style>
  <w:style w:type="paragraph" w:customStyle="1" w:styleId="a4">
    <w:name w:val="参考文献"/>
    <w:basedOn w:val="a3"/>
    <w:link w:val="afb"/>
    <w:rsid w:val="00A35D55"/>
    <w:pPr>
      <w:numPr>
        <w:numId w:val="1"/>
      </w:numPr>
    </w:pPr>
  </w:style>
  <w:style w:type="character" w:customStyle="1" w:styleId="afb">
    <w:name w:val="参考文献 字符"/>
    <w:basedOn w:val="a6"/>
    <w:link w:val="a4"/>
    <w:rsid w:val="00A35D55"/>
  </w:style>
  <w:style w:type="character" w:styleId="afc">
    <w:name w:val="annotation reference"/>
    <w:basedOn w:val="a6"/>
    <w:uiPriority w:val="99"/>
    <w:semiHidden/>
    <w:unhideWhenUsed/>
    <w:rsid w:val="00820956"/>
    <w:rPr>
      <w:sz w:val="21"/>
      <w:szCs w:val="21"/>
    </w:rPr>
  </w:style>
  <w:style w:type="paragraph" w:styleId="afd">
    <w:name w:val="annotation text"/>
    <w:basedOn w:val="a5"/>
    <w:link w:val="afe"/>
    <w:uiPriority w:val="99"/>
    <w:unhideWhenUsed/>
    <w:rsid w:val="00820956"/>
  </w:style>
  <w:style w:type="character" w:customStyle="1" w:styleId="afe">
    <w:name w:val="批注文字 字符"/>
    <w:basedOn w:val="a6"/>
    <w:link w:val="afd"/>
    <w:uiPriority w:val="99"/>
    <w:rsid w:val="00820956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20956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820956"/>
    <w:rPr>
      <w:b/>
      <w:bCs/>
    </w:rPr>
  </w:style>
  <w:style w:type="paragraph" w:styleId="aff1">
    <w:name w:val="Balloon Text"/>
    <w:basedOn w:val="a5"/>
    <w:link w:val="aff2"/>
    <w:uiPriority w:val="99"/>
    <w:semiHidden/>
    <w:unhideWhenUsed/>
    <w:rsid w:val="00820956"/>
    <w:pPr>
      <w:spacing w:after="0" w:line="240" w:lineRule="auto"/>
    </w:pPr>
    <w:rPr>
      <w:sz w:val="18"/>
      <w:szCs w:val="18"/>
    </w:rPr>
  </w:style>
  <w:style w:type="character" w:customStyle="1" w:styleId="aff2">
    <w:name w:val="批注框文本 字符"/>
    <w:basedOn w:val="a6"/>
    <w:link w:val="aff1"/>
    <w:uiPriority w:val="99"/>
    <w:semiHidden/>
    <w:rsid w:val="00820956"/>
    <w:rPr>
      <w:sz w:val="18"/>
      <w:szCs w:val="18"/>
    </w:rPr>
  </w:style>
  <w:style w:type="paragraph" w:styleId="TOC">
    <w:name w:val="TOC Heading"/>
    <w:basedOn w:val="1"/>
    <w:next w:val="a5"/>
    <w:uiPriority w:val="39"/>
    <w:unhideWhenUsed/>
    <w:rsid w:val="000E054E"/>
    <w:pPr>
      <w:spacing w:afterLines="100" w:after="100" w:line="240" w:lineRule="auto"/>
      <w:textAlignment w:val="auto"/>
      <w:outlineLvl w:val="1"/>
    </w:pPr>
    <w:rPr>
      <w:rFonts w:asciiTheme="majorHAnsi" w:eastAsia="宋体" w:hAnsiTheme="majorHAnsi"/>
      <w:kern w:val="0"/>
    </w:rPr>
  </w:style>
  <w:style w:type="paragraph" w:styleId="TOC1">
    <w:name w:val="toc 1"/>
    <w:basedOn w:val="a5"/>
    <w:next w:val="a5"/>
    <w:autoRedefine/>
    <w:uiPriority w:val="39"/>
    <w:unhideWhenUsed/>
    <w:rsid w:val="00025350"/>
    <w:pPr>
      <w:tabs>
        <w:tab w:val="right" w:leader="dot" w:pos="9060"/>
      </w:tabs>
      <w:spacing w:beforeLines="0" w:before="0" w:afterLines="0" w:after="0"/>
      <w:ind w:firstLineChars="0" w:firstLine="0"/>
    </w:pPr>
  </w:style>
  <w:style w:type="paragraph" w:styleId="TOC2">
    <w:name w:val="toc 2"/>
    <w:basedOn w:val="a5"/>
    <w:next w:val="a5"/>
    <w:autoRedefine/>
    <w:uiPriority w:val="39"/>
    <w:unhideWhenUsed/>
    <w:rsid w:val="00025350"/>
    <w:pPr>
      <w:tabs>
        <w:tab w:val="right" w:leader="middleDot" w:pos="9060"/>
      </w:tabs>
      <w:spacing w:beforeLines="0" w:before="0" w:afterLines="0" w:after="0"/>
      <w:ind w:leftChars="200" w:left="480" w:firstLineChars="0" w:firstLine="0"/>
    </w:pPr>
  </w:style>
  <w:style w:type="paragraph" w:styleId="TOC3">
    <w:name w:val="toc 3"/>
    <w:basedOn w:val="a5"/>
    <w:next w:val="a5"/>
    <w:link w:val="TOC30"/>
    <w:autoRedefine/>
    <w:uiPriority w:val="39"/>
    <w:unhideWhenUsed/>
    <w:rsid w:val="005B064F"/>
    <w:pPr>
      <w:tabs>
        <w:tab w:val="right" w:leader="middleDot" w:pos="9060"/>
      </w:tabs>
      <w:spacing w:beforeLines="0" w:before="0" w:afterLines="0" w:after="0"/>
      <w:ind w:leftChars="400" w:left="960" w:firstLineChars="0" w:firstLine="0"/>
    </w:pPr>
  </w:style>
  <w:style w:type="character" w:customStyle="1" w:styleId="TOC30">
    <w:name w:val="TOC 3 字符"/>
    <w:basedOn w:val="a6"/>
    <w:link w:val="TOC3"/>
    <w:uiPriority w:val="39"/>
    <w:rsid w:val="005B064F"/>
  </w:style>
  <w:style w:type="character" w:styleId="aff3">
    <w:name w:val="Hyperlink"/>
    <w:basedOn w:val="a6"/>
    <w:uiPriority w:val="99"/>
    <w:unhideWhenUsed/>
    <w:rsid w:val="00052A34"/>
    <w:rPr>
      <w:color w:val="auto"/>
      <w:u w:val="none"/>
    </w:rPr>
  </w:style>
  <w:style w:type="paragraph" w:customStyle="1" w:styleId="TOC0">
    <w:name w:val="TOC"/>
    <w:basedOn w:val="TOC3"/>
    <w:link w:val="TOC4"/>
    <w:rsid w:val="002C57E0"/>
    <w:pPr>
      <w:ind w:left="400"/>
    </w:pPr>
    <w:rPr>
      <w:noProof/>
    </w:rPr>
  </w:style>
  <w:style w:type="character" w:customStyle="1" w:styleId="TOC4">
    <w:name w:val="TOC 字符"/>
    <w:basedOn w:val="TOC30"/>
    <w:link w:val="TOC0"/>
    <w:rsid w:val="002C57E0"/>
    <w:rPr>
      <w:noProof/>
    </w:rPr>
  </w:style>
  <w:style w:type="paragraph" w:styleId="HTML">
    <w:name w:val="HTML Preformatted"/>
    <w:basedOn w:val="a5"/>
    <w:link w:val="HTML0"/>
    <w:uiPriority w:val="99"/>
    <w:semiHidden/>
    <w:unhideWhenUsed/>
    <w:rsid w:val="005B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textAlignment w:val="auto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6"/>
    <w:link w:val="HTML"/>
    <w:uiPriority w:val="99"/>
    <w:semiHidden/>
    <w:rsid w:val="005B064F"/>
    <w:rPr>
      <w:rFonts w:ascii="宋体" w:hAnsi="宋体" w:cs="宋体"/>
      <w:kern w:val="0"/>
    </w:rPr>
  </w:style>
  <w:style w:type="paragraph" w:customStyle="1" w:styleId="aff4">
    <w:name w:val="案例"/>
    <w:basedOn w:val="a5"/>
    <w:link w:val="aff5"/>
    <w:rsid w:val="00917C12"/>
    <w:pPr>
      <w:spacing w:beforeLines="0" w:before="163" w:afterLines="0" w:after="163"/>
      <w:ind w:firstLineChars="0" w:firstLine="0"/>
      <w:contextualSpacing/>
    </w:pPr>
    <w:rPr>
      <w:color w:val="767171" w:themeColor="background2" w:themeShade="80"/>
    </w:rPr>
  </w:style>
  <w:style w:type="character" w:customStyle="1" w:styleId="aff5">
    <w:name w:val="案例 字符"/>
    <w:basedOn w:val="a6"/>
    <w:link w:val="aff4"/>
    <w:rsid w:val="00917C12"/>
    <w:rPr>
      <w:color w:val="767171" w:themeColor="background2" w:themeShade="80"/>
    </w:rPr>
  </w:style>
  <w:style w:type="paragraph" w:styleId="HTML1">
    <w:name w:val="HTML Address"/>
    <w:basedOn w:val="a5"/>
    <w:link w:val="HTML2"/>
    <w:uiPriority w:val="99"/>
    <w:semiHidden/>
    <w:unhideWhenUsed/>
    <w:rsid w:val="002E2641"/>
    <w:rPr>
      <w:i/>
      <w:iCs/>
    </w:rPr>
  </w:style>
  <w:style w:type="character" w:customStyle="1" w:styleId="HTML2">
    <w:name w:val="HTML 地址 字符"/>
    <w:basedOn w:val="a6"/>
    <w:link w:val="HTML1"/>
    <w:uiPriority w:val="99"/>
    <w:semiHidden/>
    <w:rsid w:val="002E2641"/>
    <w:rPr>
      <w:i/>
      <w:iCs/>
    </w:rPr>
  </w:style>
  <w:style w:type="paragraph" w:styleId="aff6">
    <w:name w:val="Title"/>
    <w:basedOn w:val="a5"/>
    <w:next w:val="a5"/>
    <w:link w:val="aff7"/>
    <w:uiPriority w:val="10"/>
    <w:semiHidden/>
    <w:rsid w:val="002E26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7">
    <w:name w:val="标题 字符"/>
    <w:basedOn w:val="a6"/>
    <w:link w:val="aff6"/>
    <w:uiPriority w:val="10"/>
    <w:semiHidden/>
    <w:rsid w:val="00DC4A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8">
    <w:name w:val="Salutation"/>
    <w:basedOn w:val="a5"/>
    <w:next w:val="a5"/>
    <w:link w:val="aff9"/>
    <w:uiPriority w:val="99"/>
    <w:semiHidden/>
    <w:unhideWhenUsed/>
    <w:rsid w:val="002E2641"/>
  </w:style>
  <w:style w:type="character" w:customStyle="1" w:styleId="aff9">
    <w:name w:val="称呼 字符"/>
    <w:basedOn w:val="a6"/>
    <w:link w:val="aff8"/>
    <w:uiPriority w:val="99"/>
    <w:semiHidden/>
    <w:rsid w:val="002E2641"/>
  </w:style>
  <w:style w:type="paragraph" w:styleId="affa">
    <w:name w:val="Plain Text"/>
    <w:basedOn w:val="a5"/>
    <w:link w:val="affb"/>
    <w:uiPriority w:val="99"/>
    <w:semiHidden/>
    <w:unhideWhenUsed/>
    <w:rsid w:val="002E2641"/>
    <w:rPr>
      <w:rFonts w:asciiTheme="minorEastAsia" w:eastAsiaTheme="minorEastAsia" w:hAnsi="Courier New" w:cs="Courier New"/>
    </w:rPr>
  </w:style>
  <w:style w:type="character" w:customStyle="1" w:styleId="affb">
    <w:name w:val="纯文本 字符"/>
    <w:basedOn w:val="a6"/>
    <w:link w:val="affa"/>
    <w:uiPriority w:val="99"/>
    <w:semiHidden/>
    <w:rsid w:val="002E2641"/>
    <w:rPr>
      <w:rFonts w:asciiTheme="minorEastAsia" w:eastAsiaTheme="minorEastAsia" w:hAnsi="Courier New" w:cs="Courier New"/>
    </w:rPr>
  </w:style>
  <w:style w:type="paragraph" w:styleId="affc">
    <w:name w:val="E-mail Signature"/>
    <w:basedOn w:val="a5"/>
    <w:link w:val="affd"/>
    <w:uiPriority w:val="99"/>
    <w:semiHidden/>
    <w:unhideWhenUsed/>
    <w:rsid w:val="002E2641"/>
  </w:style>
  <w:style w:type="character" w:customStyle="1" w:styleId="affd">
    <w:name w:val="电子邮件签名 字符"/>
    <w:basedOn w:val="a6"/>
    <w:link w:val="affc"/>
    <w:uiPriority w:val="99"/>
    <w:semiHidden/>
    <w:rsid w:val="002E2641"/>
  </w:style>
  <w:style w:type="paragraph" w:styleId="affe">
    <w:name w:val="Subtitle"/>
    <w:basedOn w:val="a5"/>
    <w:next w:val="a5"/>
    <w:link w:val="afff"/>
    <w:uiPriority w:val="11"/>
    <w:semiHidden/>
    <w:unhideWhenUsed/>
    <w:rsid w:val="002E2641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ff">
    <w:name w:val="副标题 字符"/>
    <w:basedOn w:val="a6"/>
    <w:link w:val="affe"/>
    <w:uiPriority w:val="11"/>
    <w:semiHidden/>
    <w:rsid w:val="002E2641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fff0">
    <w:name w:val="macro"/>
    <w:link w:val="afff1"/>
    <w:uiPriority w:val="99"/>
    <w:semiHidden/>
    <w:unhideWhenUsed/>
    <w:rsid w:val="002E26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Lines="50" w:before="50" w:afterLines="50" w:after="50" w:line="240" w:lineRule="auto"/>
      <w:ind w:firstLineChars="200" w:firstLine="200"/>
      <w:contextualSpacing/>
      <w:jc w:val="left"/>
      <w:textAlignment w:val="center"/>
    </w:pPr>
    <w:rPr>
      <w:rFonts w:ascii="Courier New" w:hAnsi="Courier New" w:cs="Courier New"/>
    </w:rPr>
  </w:style>
  <w:style w:type="character" w:customStyle="1" w:styleId="afff1">
    <w:name w:val="宏文本 字符"/>
    <w:basedOn w:val="a6"/>
    <w:link w:val="afff0"/>
    <w:uiPriority w:val="99"/>
    <w:semiHidden/>
    <w:rsid w:val="002E2641"/>
    <w:rPr>
      <w:rFonts w:ascii="Courier New" w:hAnsi="Courier New" w:cs="Courier New"/>
    </w:rPr>
  </w:style>
  <w:style w:type="paragraph" w:styleId="afff2">
    <w:name w:val="envelope return"/>
    <w:basedOn w:val="a5"/>
    <w:uiPriority w:val="99"/>
    <w:semiHidden/>
    <w:unhideWhenUsed/>
    <w:rsid w:val="002E2641"/>
    <w:pPr>
      <w:snapToGrid w:val="0"/>
    </w:pPr>
    <w:rPr>
      <w:rFonts w:asciiTheme="majorHAnsi" w:eastAsiaTheme="majorEastAsia" w:hAnsiTheme="majorHAnsi" w:cstheme="majorBidi"/>
    </w:rPr>
  </w:style>
  <w:style w:type="paragraph" w:styleId="afff3">
    <w:name w:val="footnote text"/>
    <w:basedOn w:val="a5"/>
    <w:link w:val="afff4"/>
    <w:uiPriority w:val="99"/>
    <w:semiHidden/>
    <w:unhideWhenUsed/>
    <w:rsid w:val="002E2641"/>
    <w:pPr>
      <w:snapToGrid w:val="0"/>
    </w:pPr>
    <w:rPr>
      <w:sz w:val="18"/>
      <w:szCs w:val="18"/>
    </w:rPr>
  </w:style>
  <w:style w:type="character" w:customStyle="1" w:styleId="afff4">
    <w:name w:val="脚注文本 字符"/>
    <w:basedOn w:val="a6"/>
    <w:link w:val="afff3"/>
    <w:uiPriority w:val="99"/>
    <w:semiHidden/>
    <w:rsid w:val="002E2641"/>
    <w:rPr>
      <w:sz w:val="18"/>
      <w:szCs w:val="18"/>
    </w:rPr>
  </w:style>
  <w:style w:type="paragraph" w:styleId="afff5">
    <w:name w:val="Closing"/>
    <w:basedOn w:val="a5"/>
    <w:link w:val="afff6"/>
    <w:uiPriority w:val="99"/>
    <w:semiHidden/>
    <w:unhideWhenUsed/>
    <w:rsid w:val="002E2641"/>
    <w:pPr>
      <w:ind w:leftChars="2100" w:left="100"/>
    </w:pPr>
  </w:style>
  <w:style w:type="character" w:customStyle="1" w:styleId="afff6">
    <w:name w:val="结束语 字符"/>
    <w:basedOn w:val="a6"/>
    <w:link w:val="afff5"/>
    <w:uiPriority w:val="99"/>
    <w:semiHidden/>
    <w:rsid w:val="002E2641"/>
  </w:style>
  <w:style w:type="paragraph" w:styleId="afff7">
    <w:name w:val="List"/>
    <w:basedOn w:val="a5"/>
    <w:uiPriority w:val="99"/>
    <w:semiHidden/>
    <w:unhideWhenUsed/>
    <w:rsid w:val="002E2641"/>
    <w:pPr>
      <w:ind w:left="200" w:hangingChars="200" w:hanging="200"/>
    </w:pPr>
  </w:style>
  <w:style w:type="paragraph" w:styleId="24">
    <w:name w:val="List 2"/>
    <w:basedOn w:val="a5"/>
    <w:uiPriority w:val="99"/>
    <w:semiHidden/>
    <w:unhideWhenUsed/>
    <w:rsid w:val="002E2641"/>
    <w:pPr>
      <w:ind w:leftChars="200" w:left="100" w:hangingChars="200" w:hanging="200"/>
    </w:pPr>
  </w:style>
  <w:style w:type="paragraph" w:styleId="33">
    <w:name w:val="List 3"/>
    <w:basedOn w:val="a5"/>
    <w:uiPriority w:val="99"/>
    <w:semiHidden/>
    <w:unhideWhenUsed/>
    <w:rsid w:val="002E2641"/>
    <w:pPr>
      <w:ind w:leftChars="400" w:left="100" w:hangingChars="200" w:hanging="200"/>
    </w:pPr>
  </w:style>
  <w:style w:type="paragraph" w:styleId="43">
    <w:name w:val="List 4"/>
    <w:basedOn w:val="a5"/>
    <w:uiPriority w:val="99"/>
    <w:semiHidden/>
    <w:unhideWhenUsed/>
    <w:rsid w:val="002E2641"/>
    <w:pPr>
      <w:ind w:leftChars="600" w:left="100" w:hangingChars="200" w:hanging="200"/>
    </w:pPr>
  </w:style>
  <w:style w:type="paragraph" w:styleId="53">
    <w:name w:val="List 5"/>
    <w:basedOn w:val="a5"/>
    <w:uiPriority w:val="99"/>
    <w:semiHidden/>
    <w:unhideWhenUsed/>
    <w:rsid w:val="002E2641"/>
    <w:pPr>
      <w:ind w:leftChars="800" w:left="100" w:hangingChars="200" w:hanging="200"/>
    </w:pPr>
  </w:style>
  <w:style w:type="paragraph" w:styleId="a">
    <w:name w:val="List Number"/>
    <w:basedOn w:val="a5"/>
    <w:uiPriority w:val="99"/>
    <w:semiHidden/>
    <w:unhideWhenUsed/>
    <w:rsid w:val="002E2641"/>
    <w:pPr>
      <w:numPr>
        <w:numId w:val="4"/>
      </w:numPr>
    </w:pPr>
  </w:style>
  <w:style w:type="paragraph" w:styleId="2">
    <w:name w:val="List Number 2"/>
    <w:basedOn w:val="a5"/>
    <w:uiPriority w:val="99"/>
    <w:semiHidden/>
    <w:unhideWhenUsed/>
    <w:rsid w:val="002E2641"/>
    <w:pPr>
      <w:numPr>
        <w:numId w:val="5"/>
      </w:numPr>
    </w:pPr>
  </w:style>
  <w:style w:type="paragraph" w:styleId="3">
    <w:name w:val="List Number 3"/>
    <w:basedOn w:val="a5"/>
    <w:uiPriority w:val="99"/>
    <w:semiHidden/>
    <w:unhideWhenUsed/>
    <w:rsid w:val="002E2641"/>
    <w:pPr>
      <w:numPr>
        <w:numId w:val="6"/>
      </w:numPr>
    </w:pPr>
  </w:style>
  <w:style w:type="paragraph" w:styleId="4">
    <w:name w:val="List Number 4"/>
    <w:basedOn w:val="a5"/>
    <w:uiPriority w:val="99"/>
    <w:semiHidden/>
    <w:unhideWhenUsed/>
    <w:rsid w:val="002E2641"/>
    <w:pPr>
      <w:numPr>
        <w:numId w:val="7"/>
      </w:numPr>
    </w:pPr>
  </w:style>
  <w:style w:type="paragraph" w:styleId="5">
    <w:name w:val="List Number 5"/>
    <w:basedOn w:val="a5"/>
    <w:uiPriority w:val="99"/>
    <w:semiHidden/>
    <w:unhideWhenUsed/>
    <w:rsid w:val="002E2641"/>
    <w:pPr>
      <w:numPr>
        <w:numId w:val="8"/>
      </w:numPr>
    </w:pPr>
  </w:style>
  <w:style w:type="paragraph" w:styleId="afff8">
    <w:name w:val="List Continue"/>
    <w:basedOn w:val="a5"/>
    <w:uiPriority w:val="99"/>
    <w:semiHidden/>
    <w:unhideWhenUsed/>
    <w:rsid w:val="002E2641"/>
    <w:pPr>
      <w:spacing w:after="120"/>
      <w:ind w:leftChars="200" w:left="420"/>
    </w:pPr>
  </w:style>
  <w:style w:type="paragraph" w:styleId="25">
    <w:name w:val="List Continue 2"/>
    <w:basedOn w:val="a5"/>
    <w:uiPriority w:val="99"/>
    <w:semiHidden/>
    <w:unhideWhenUsed/>
    <w:rsid w:val="002E2641"/>
    <w:pPr>
      <w:spacing w:after="120"/>
      <w:ind w:leftChars="400" w:left="840"/>
    </w:pPr>
  </w:style>
  <w:style w:type="paragraph" w:styleId="34">
    <w:name w:val="List Continue 3"/>
    <w:basedOn w:val="a5"/>
    <w:uiPriority w:val="99"/>
    <w:semiHidden/>
    <w:unhideWhenUsed/>
    <w:rsid w:val="002E2641"/>
    <w:pPr>
      <w:spacing w:after="120"/>
      <w:ind w:leftChars="600" w:left="1260"/>
    </w:pPr>
  </w:style>
  <w:style w:type="paragraph" w:styleId="44">
    <w:name w:val="List Continue 4"/>
    <w:basedOn w:val="a5"/>
    <w:uiPriority w:val="99"/>
    <w:semiHidden/>
    <w:unhideWhenUsed/>
    <w:rsid w:val="002E2641"/>
    <w:pPr>
      <w:spacing w:after="120"/>
      <w:ind w:leftChars="800" w:left="1680"/>
    </w:pPr>
  </w:style>
  <w:style w:type="paragraph" w:styleId="54">
    <w:name w:val="List Continue 5"/>
    <w:basedOn w:val="a5"/>
    <w:uiPriority w:val="99"/>
    <w:semiHidden/>
    <w:unhideWhenUsed/>
    <w:rsid w:val="002E2641"/>
    <w:pPr>
      <w:spacing w:after="120"/>
      <w:ind w:leftChars="1000" w:left="2100"/>
    </w:pPr>
  </w:style>
  <w:style w:type="paragraph" w:styleId="a0">
    <w:name w:val="List Bullet"/>
    <w:basedOn w:val="a5"/>
    <w:uiPriority w:val="99"/>
    <w:semiHidden/>
    <w:unhideWhenUsed/>
    <w:rsid w:val="002E2641"/>
    <w:pPr>
      <w:numPr>
        <w:numId w:val="9"/>
      </w:numPr>
    </w:pPr>
  </w:style>
  <w:style w:type="paragraph" w:styleId="20">
    <w:name w:val="List Bullet 2"/>
    <w:basedOn w:val="a5"/>
    <w:uiPriority w:val="99"/>
    <w:semiHidden/>
    <w:unhideWhenUsed/>
    <w:rsid w:val="002E2641"/>
    <w:pPr>
      <w:numPr>
        <w:numId w:val="10"/>
      </w:numPr>
    </w:pPr>
  </w:style>
  <w:style w:type="paragraph" w:styleId="30">
    <w:name w:val="List Bullet 3"/>
    <w:basedOn w:val="a5"/>
    <w:uiPriority w:val="99"/>
    <w:semiHidden/>
    <w:unhideWhenUsed/>
    <w:rsid w:val="002E2641"/>
    <w:pPr>
      <w:numPr>
        <w:numId w:val="11"/>
      </w:numPr>
    </w:pPr>
  </w:style>
  <w:style w:type="paragraph" w:styleId="40">
    <w:name w:val="List Bullet 4"/>
    <w:basedOn w:val="a5"/>
    <w:uiPriority w:val="99"/>
    <w:semiHidden/>
    <w:unhideWhenUsed/>
    <w:rsid w:val="002E2641"/>
    <w:pPr>
      <w:numPr>
        <w:numId w:val="12"/>
      </w:numPr>
    </w:pPr>
  </w:style>
  <w:style w:type="paragraph" w:styleId="50">
    <w:name w:val="List Bullet 5"/>
    <w:basedOn w:val="a5"/>
    <w:uiPriority w:val="99"/>
    <w:semiHidden/>
    <w:unhideWhenUsed/>
    <w:rsid w:val="002E2641"/>
    <w:pPr>
      <w:numPr>
        <w:numId w:val="13"/>
      </w:numPr>
    </w:pPr>
  </w:style>
  <w:style w:type="paragraph" w:styleId="afff9">
    <w:name w:val="Intense Quote"/>
    <w:basedOn w:val="a5"/>
    <w:next w:val="a5"/>
    <w:link w:val="afffa"/>
    <w:uiPriority w:val="30"/>
    <w:semiHidden/>
    <w:unhideWhenUsed/>
    <w:qFormat/>
    <w:rsid w:val="002E26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a">
    <w:name w:val="明显引用 字符"/>
    <w:basedOn w:val="a6"/>
    <w:link w:val="afff9"/>
    <w:uiPriority w:val="30"/>
    <w:semiHidden/>
    <w:rsid w:val="002E2641"/>
    <w:rPr>
      <w:i/>
      <w:iCs/>
      <w:color w:val="4472C4" w:themeColor="accent1"/>
    </w:rPr>
  </w:style>
  <w:style w:type="paragraph" w:styleId="TOC40">
    <w:name w:val="toc 4"/>
    <w:basedOn w:val="a5"/>
    <w:next w:val="a5"/>
    <w:autoRedefine/>
    <w:uiPriority w:val="39"/>
    <w:semiHidden/>
    <w:unhideWhenUsed/>
    <w:rsid w:val="002E2641"/>
    <w:pPr>
      <w:ind w:leftChars="600" w:left="1260"/>
    </w:pPr>
  </w:style>
  <w:style w:type="paragraph" w:styleId="TOC5">
    <w:name w:val="toc 5"/>
    <w:basedOn w:val="a5"/>
    <w:next w:val="a5"/>
    <w:autoRedefine/>
    <w:uiPriority w:val="39"/>
    <w:semiHidden/>
    <w:unhideWhenUsed/>
    <w:rsid w:val="002E2641"/>
    <w:pPr>
      <w:ind w:leftChars="800" w:left="1680"/>
    </w:pPr>
  </w:style>
  <w:style w:type="paragraph" w:styleId="TOC6">
    <w:name w:val="toc 6"/>
    <w:basedOn w:val="a5"/>
    <w:next w:val="a5"/>
    <w:autoRedefine/>
    <w:uiPriority w:val="39"/>
    <w:semiHidden/>
    <w:unhideWhenUsed/>
    <w:rsid w:val="002E2641"/>
    <w:pPr>
      <w:ind w:leftChars="1000" w:left="2100"/>
    </w:pPr>
  </w:style>
  <w:style w:type="paragraph" w:styleId="TOC7">
    <w:name w:val="toc 7"/>
    <w:basedOn w:val="a5"/>
    <w:next w:val="a5"/>
    <w:autoRedefine/>
    <w:uiPriority w:val="39"/>
    <w:semiHidden/>
    <w:unhideWhenUsed/>
    <w:rsid w:val="002E2641"/>
    <w:pPr>
      <w:ind w:leftChars="1200" w:left="2520"/>
    </w:pPr>
  </w:style>
  <w:style w:type="paragraph" w:styleId="TOC8">
    <w:name w:val="toc 8"/>
    <w:basedOn w:val="a5"/>
    <w:next w:val="a5"/>
    <w:autoRedefine/>
    <w:uiPriority w:val="39"/>
    <w:semiHidden/>
    <w:unhideWhenUsed/>
    <w:rsid w:val="002E2641"/>
    <w:pPr>
      <w:ind w:leftChars="1400" w:left="2940"/>
    </w:pPr>
  </w:style>
  <w:style w:type="paragraph" w:styleId="TOC9">
    <w:name w:val="toc 9"/>
    <w:basedOn w:val="a5"/>
    <w:next w:val="a5"/>
    <w:autoRedefine/>
    <w:uiPriority w:val="39"/>
    <w:semiHidden/>
    <w:unhideWhenUsed/>
    <w:rsid w:val="002E2641"/>
    <w:pPr>
      <w:ind w:leftChars="1600" w:left="3360"/>
    </w:pPr>
  </w:style>
  <w:style w:type="paragraph" w:styleId="afffb">
    <w:name w:val="Signature"/>
    <w:basedOn w:val="a5"/>
    <w:link w:val="afffc"/>
    <w:uiPriority w:val="99"/>
    <w:semiHidden/>
    <w:unhideWhenUsed/>
    <w:rsid w:val="002E2641"/>
    <w:pPr>
      <w:ind w:leftChars="2100" w:left="100"/>
    </w:pPr>
  </w:style>
  <w:style w:type="character" w:customStyle="1" w:styleId="afffc">
    <w:name w:val="签名 字符"/>
    <w:basedOn w:val="a6"/>
    <w:link w:val="afffb"/>
    <w:uiPriority w:val="99"/>
    <w:semiHidden/>
    <w:rsid w:val="002E2641"/>
  </w:style>
  <w:style w:type="paragraph" w:styleId="afffd">
    <w:name w:val="Date"/>
    <w:basedOn w:val="a5"/>
    <w:next w:val="a5"/>
    <w:link w:val="afffe"/>
    <w:uiPriority w:val="99"/>
    <w:semiHidden/>
    <w:unhideWhenUsed/>
    <w:rsid w:val="002E2641"/>
    <w:pPr>
      <w:ind w:leftChars="2500" w:left="100"/>
    </w:pPr>
  </w:style>
  <w:style w:type="character" w:customStyle="1" w:styleId="afffe">
    <w:name w:val="日期 字符"/>
    <w:basedOn w:val="a6"/>
    <w:link w:val="afffd"/>
    <w:uiPriority w:val="99"/>
    <w:semiHidden/>
    <w:rsid w:val="002E2641"/>
  </w:style>
  <w:style w:type="paragraph" w:styleId="affff">
    <w:name w:val="envelope address"/>
    <w:basedOn w:val="a5"/>
    <w:uiPriority w:val="99"/>
    <w:semiHidden/>
    <w:unhideWhenUsed/>
    <w:rsid w:val="002E264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ff0">
    <w:name w:val="Bibliography"/>
    <w:basedOn w:val="a5"/>
    <w:next w:val="a5"/>
    <w:uiPriority w:val="37"/>
    <w:semiHidden/>
    <w:unhideWhenUsed/>
    <w:rsid w:val="002E2641"/>
  </w:style>
  <w:style w:type="paragraph" w:styleId="12">
    <w:name w:val="index 1"/>
    <w:basedOn w:val="a5"/>
    <w:next w:val="a5"/>
    <w:autoRedefine/>
    <w:uiPriority w:val="99"/>
    <w:semiHidden/>
    <w:unhideWhenUsed/>
    <w:rsid w:val="002E2641"/>
    <w:pPr>
      <w:ind w:firstLine="0"/>
    </w:pPr>
  </w:style>
  <w:style w:type="paragraph" w:styleId="26">
    <w:name w:val="index 2"/>
    <w:basedOn w:val="a5"/>
    <w:next w:val="a5"/>
    <w:autoRedefine/>
    <w:uiPriority w:val="99"/>
    <w:semiHidden/>
    <w:unhideWhenUsed/>
    <w:rsid w:val="002E2641"/>
    <w:pPr>
      <w:ind w:leftChars="200" w:left="200" w:firstLine="0"/>
    </w:pPr>
  </w:style>
  <w:style w:type="paragraph" w:styleId="35">
    <w:name w:val="index 3"/>
    <w:basedOn w:val="a5"/>
    <w:next w:val="a5"/>
    <w:autoRedefine/>
    <w:uiPriority w:val="99"/>
    <w:semiHidden/>
    <w:unhideWhenUsed/>
    <w:rsid w:val="002E2641"/>
    <w:pPr>
      <w:ind w:leftChars="400" w:left="400" w:firstLine="0"/>
    </w:pPr>
  </w:style>
  <w:style w:type="paragraph" w:styleId="45">
    <w:name w:val="index 4"/>
    <w:basedOn w:val="a5"/>
    <w:next w:val="a5"/>
    <w:autoRedefine/>
    <w:uiPriority w:val="99"/>
    <w:semiHidden/>
    <w:unhideWhenUsed/>
    <w:rsid w:val="002E2641"/>
    <w:pPr>
      <w:ind w:leftChars="600" w:left="600" w:firstLine="0"/>
    </w:pPr>
  </w:style>
  <w:style w:type="paragraph" w:styleId="55">
    <w:name w:val="index 5"/>
    <w:basedOn w:val="a5"/>
    <w:next w:val="a5"/>
    <w:autoRedefine/>
    <w:uiPriority w:val="99"/>
    <w:semiHidden/>
    <w:unhideWhenUsed/>
    <w:rsid w:val="002E2641"/>
    <w:pPr>
      <w:ind w:leftChars="800" w:left="800" w:firstLine="0"/>
    </w:pPr>
  </w:style>
  <w:style w:type="paragraph" w:styleId="61">
    <w:name w:val="index 6"/>
    <w:basedOn w:val="a5"/>
    <w:next w:val="a5"/>
    <w:autoRedefine/>
    <w:uiPriority w:val="99"/>
    <w:semiHidden/>
    <w:unhideWhenUsed/>
    <w:rsid w:val="002E2641"/>
    <w:pPr>
      <w:ind w:leftChars="1000" w:left="1000" w:firstLine="0"/>
    </w:pPr>
  </w:style>
  <w:style w:type="paragraph" w:styleId="71">
    <w:name w:val="index 7"/>
    <w:basedOn w:val="a5"/>
    <w:next w:val="a5"/>
    <w:autoRedefine/>
    <w:uiPriority w:val="99"/>
    <w:semiHidden/>
    <w:unhideWhenUsed/>
    <w:rsid w:val="002E2641"/>
    <w:pPr>
      <w:ind w:leftChars="1200" w:left="1200" w:firstLine="0"/>
    </w:pPr>
  </w:style>
  <w:style w:type="paragraph" w:styleId="81">
    <w:name w:val="index 8"/>
    <w:basedOn w:val="a5"/>
    <w:next w:val="a5"/>
    <w:autoRedefine/>
    <w:uiPriority w:val="99"/>
    <w:semiHidden/>
    <w:unhideWhenUsed/>
    <w:rsid w:val="002E2641"/>
    <w:pPr>
      <w:ind w:leftChars="1400" w:left="1400" w:firstLine="0"/>
    </w:pPr>
  </w:style>
  <w:style w:type="paragraph" w:styleId="91">
    <w:name w:val="index 9"/>
    <w:basedOn w:val="a5"/>
    <w:next w:val="a5"/>
    <w:autoRedefine/>
    <w:uiPriority w:val="99"/>
    <w:semiHidden/>
    <w:unhideWhenUsed/>
    <w:rsid w:val="002E2641"/>
    <w:pPr>
      <w:ind w:leftChars="1600" w:left="1600" w:firstLine="0"/>
    </w:pPr>
  </w:style>
  <w:style w:type="paragraph" w:styleId="affff1">
    <w:name w:val="index heading"/>
    <w:basedOn w:val="a5"/>
    <w:next w:val="12"/>
    <w:uiPriority w:val="99"/>
    <w:semiHidden/>
    <w:unhideWhenUsed/>
    <w:rsid w:val="002E2641"/>
    <w:rPr>
      <w:rFonts w:asciiTheme="majorHAnsi" w:eastAsiaTheme="majorEastAsia" w:hAnsiTheme="majorHAnsi" w:cstheme="majorBidi"/>
      <w:b/>
      <w:bCs/>
    </w:rPr>
  </w:style>
  <w:style w:type="paragraph" w:styleId="affff2">
    <w:name w:val="table of figures"/>
    <w:basedOn w:val="a5"/>
    <w:next w:val="a5"/>
    <w:uiPriority w:val="99"/>
    <w:semiHidden/>
    <w:unhideWhenUsed/>
    <w:rsid w:val="002E2641"/>
    <w:pPr>
      <w:ind w:leftChars="200" w:left="200" w:hangingChars="200" w:hanging="200"/>
    </w:pPr>
  </w:style>
  <w:style w:type="paragraph" w:styleId="affff3">
    <w:name w:val="Block Text"/>
    <w:basedOn w:val="a5"/>
    <w:uiPriority w:val="99"/>
    <w:semiHidden/>
    <w:unhideWhenUsed/>
    <w:rsid w:val="002E2641"/>
    <w:pPr>
      <w:spacing w:after="120"/>
      <w:ind w:leftChars="700" w:left="1440" w:rightChars="700" w:right="1440"/>
    </w:pPr>
  </w:style>
  <w:style w:type="paragraph" w:styleId="affff4">
    <w:name w:val="Document Map"/>
    <w:basedOn w:val="a5"/>
    <w:link w:val="affff5"/>
    <w:uiPriority w:val="99"/>
    <w:semiHidden/>
    <w:unhideWhenUsed/>
    <w:rsid w:val="002E2641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6"/>
    <w:link w:val="affff4"/>
    <w:uiPriority w:val="99"/>
    <w:semiHidden/>
    <w:rsid w:val="002E2641"/>
    <w:rPr>
      <w:rFonts w:ascii="Microsoft YaHei UI" w:eastAsia="Microsoft YaHei UI"/>
      <w:sz w:val="18"/>
      <w:szCs w:val="18"/>
    </w:rPr>
  </w:style>
  <w:style w:type="paragraph" w:styleId="affff6">
    <w:name w:val="Message Header"/>
    <w:basedOn w:val="a5"/>
    <w:link w:val="affff7"/>
    <w:uiPriority w:val="99"/>
    <w:semiHidden/>
    <w:unhideWhenUsed/>
    <w:rsid w:val="002E26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f7">
    <w:name w:val="信息标题 字符"/>
    <w:basedOn w:val="a6"/>
    <w:link w:val="affff6"/>
    <w:uiPriority w:val="99"/>
    <w:semiHidden/>
    <w:rsid w:val="002E2641"/>
    <w:rPr>
      <w:rFonts w:asciiTheme="majorHAnsi" w:eastAsiaTheme="majorEastAsia" w:hAnsiTheme="majorHAnsi" w:cstheme="majorBidi"/>
      <w:shd w:val="pct20" w:color="auto" w:fill="auto"/>
    </w:rPr>
  </w:style>
  <w:style w:type="paragraph" w:styleId="affff8">
    <w:name w:val="table of authorities"/>
    <w:basedOn w:val="a5"/>
    <w:next w:val="a5"/>
    <w:uiPriority w:val="99"/>
    <w:semiHidden/>
    <w:unhideWhenUsed/>
    <w:rsid w:val="002E2641"/>
    <w:pPr>
      <w:ind w:leftChars="200" w:left="420" w:firstLine="0"/>
    </w:pPr>
  </w:style>
  <w:style w:type="paragraph" w:styleId="affff9">
    <w:name w:val="toa heading"/>
    <w:basedOn w:val="a5"/>
    <w:next w:val="a5"/>
    <w:uiPriority w:val="99"/>
    <w:semiHidden/>
    <w:unhideWhenUsed/>
    <w:rsid w:val="002E2641"/>
    <w:pPr>
      <w:spacing w:before="120"/>
    </w:pPr>
    <w:rPr>
      <w:rFonts w:asciiTheme="majorHAnsi" w:eastAsiaTheme="majorEastAsia" w:hAnsiTheme="majorHAnsi" w:cstheme="majorBidi"/>
    </w:rPr>
  </w:style>
  <w:style w:type="paragraph" w:styleId="affffa">
    <w:name w:val="Quote"/>
    <w:basedOn w:val="a5"/>
    <w:next w:val="a5"/>
    <w:link w:val="affffb"/>
    <w:uiPriority w:val="29"/>
    <w:semiHidden/>
    <w:unhideWhenUsed/>
    <w:qFormat/>
    <w:rsid w:val="002E26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6"/>
    <w:link w:val="affffa"/>
    <w:uiPriority w:val="29"/>
    <w:semiHidden/>
    <w:rsid w:val="002E2641"/>
    <w:rPr>
      <w:i/>
      <w:iCs/>
      <w:color w:val="404040" w:themeColor="text1" w:themeTint="BF"/>
    </w:rPr>
  </w:style>
  <w:style w:type="paragraph" w:styleId="affffc">
    <w:name w:val="Body Text"/>
    <w:basedOn w:val="a5"/>
    <w:link w:val="affffd"/>
    <w:uiPriority w:val="99"/>
    <w:semiHidden/>
    <w:unhideWhenUsed/>
    <w:rsid w:val="002E2641"/>
    <w:pPr>
      <w:spacing w:after="120"/>
    </w:pPr>
  </w:style>
  <w:style w:type="character" w:customStyle="1" w:styleId="affffd">
    <w:name w:val="正文文本 字符"/>
    <w:basedOn w:val="a6"/>
    <w:link w:val="affffc"/>
    <w:uiPriority w:val="99"/>
    <w:semiHidden/>
    <w:rsid w:val="002E2641"/>
  </w:style>
  <w:style w:type="paragraph" w:styleId="affffe">
    <w:name w:val="Body Text First Indent"/>
    <w:basedOn w:val="affffc"/>
    <w:link w:val="afffff"/>
    <w:uiPriority w:val="99"/>
    <w:semiHidden/>
    <w:unhideWhenUsed/>
    <w:rsid w:val="002E2641"/>
    <w:pPr>
      <w:ind w:firstLineChars="100" w:firstLine="420"/>
    </w:pPr>
  </w:style>
  <w:style w:type="character" w:customStyle="1" w:styleId="afffff">
    <w:name w:val="正文文本首行缩进 字符"/>
    <w:basedOn w:val="affffd"/>
    <w:link w:val="affffe"/>
    <w:uiPriority w:val="99"/>
    <w:semiHidden/>
    <w:rsid w:val="002E2641"/>
  </w:style>
  <w:style w:type="paragraph" w:styleId="afffff0">
    <w:name w:val="Body Text Indent"/>
    <w:basedOn w:val="a5"/>
    <w:link w:val="afffff1"/>
    <w:uiPriority w:val="99"/>
    <w:semiHidden/>
    <w:unhideWhenUsed/>
    <w:rsid w:val="002E2641"/>
    <w:pPr>
      <w:spacing w:after="120"/>
      <w:ind w:leftChars="200" w:left="420"/>
    </w:pPr>
  </w:style>
  <w:style w:type="character" w:customStyle="1" w:styleId="afffff1">
    <w:name w:val="正文文本缩进 字符"/>
    <w:basedOn w:val="a6"/>
    <w:link w:val="afffff0"/>
    <w:uiPriority w:val="99"/>
    <w:semiHidden/>
    <w:rsid w:val="002E2641"/>
  </w:style>
  <w:style w:type="paragraph" w:styleId="27">
    <w:name w:val="Body Text First Indent 2"/>
    <w:basedOn w:val="afffff0"/>
    <w:link w:val="28"/>
    <w:uiPriority w:val="99"/>
    <w:semiHidden/>
    <w:unhideWhenUsed/>
    <w:rsid w:val="002E2641"/>
    <w:pPr>
      <w:ind w:firstLine="420"/>
    </w:pPr>
  </w:style>
  <w:style w:type="character" w:customStyle="1" w:styleId="28">
    <w:name w:val="正文文本首行缩进 2 字符"/>
    <w:basedOn w:val="afffff1"/>
    <w:link w:val="27"/>
    <w:uiPriority w:val="99"/>
    <w:semiHidden/>
    <w:rsid w:val="002E2641"/>
  </w:style>
  <w:style w:type="paragraph" w:styleId="afffff2">
    <w:name w:val="Normal Indent"/>
    <w:basedOn w:val="a5"/>
    <w:uiPriority w:val="99"/>
    <w:semiHidden/>
    <w:unhideWhenUsed/>
    <w:rsid w:val="002E2641"/>
    <w:pPr>
      <w:ind w:firstLine="420"/>
    </w:pPr>
  </w:style>
  <w:style w:type="paragraph" w:styleId="29">
    <w:name w:val="Body Text 2"/>
    <w:basedOn w:val="a5"/>
    <w:link w:val="2a"/>
    <w:uiPriority w:val="99"/>
    <w:semiHidden/>
    <w:unhideWhenUsed/>
    <w:rsid w:val="002E2641"/>
    <w:pPr>
      <w:spacing w:after="120" w:line="480" w:lineRule="auto"/>
    </w:pPr>
  </w:style>
  <w:style w:type="character" w:customStyle="1" w:styleId="2a">
    <w:name w:val="正文文本 2 字符"/>
    <w:basedOn w:val="a6"/>
    <w:link w:val="29"/>
    <w:uiPriority w:val="99"/>
    <w:semiHidden/>
    <w:rsid w:val="002E2641"/>
  </w:style>
  <w:style w:type="paragraph" w:styleId="36">
    <w:name w:val="Body Text 3"/>
    <w:basedOn w:val="a5"/>
    <w:link w:val="37"/>
    <w:uiPriority w:val="99"/>
    <w:semiHidden/>
    <w:unhideWhenUsed/>
    <w:rsid w:val="002E2641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6"/>
    <w:link w:val="36"/>
    <w:uiPriority w:val="99"/>
    <w:semiHidden/>
    <w:rsid w:val="002E2641"/>
    <w:rPr>
      <w:sz w:val="16"/>
      <w:szCs w:val="16"/>
    </w:rPr>
  </w:style>
  <w:style w:type="paragraph" w:styleId="2b">
    <w:name w:val="Body Text Indent 2"/>
    <w:basedOn w:val="a5"/>
    <w:link w:val="2c"/>
    <w:uiPriority w:val="99"/>
    <w:semiHidden/>
    <w:unhideWhenUsed/>
    <w:rsid w:val="002E2641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6"/>
    <w:link w:val="2b"/>
    <w:uiPriority w:val="99"/>
    <w:semiHidden/>
    <w:rsid w:val="002E2641"/>
  </w:style>
  <w:style w:type="paragraph" w:styleId="38">
    <w:name w:val="Body Text Indent 3"/>
    <w:basedOn w:val="a5"/>
    <w:link w:val="39"/>
    <w:uiPriority w:val="99"/>
    <w:semiHidden/>
    <w:unhideWhenUsed/>
    <w:rsid w:val="002E2641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6"/>
    <w:link w:val="38"/>
    <w:uiPriority w:val="99"/>
    <w:semiHidden/>
    <w:rsid w:val="002E2641"/>
    <w:rPr>
      <w:sz w:val="16"/>
      <w:szCs w:val="16"/>
    </w:rPr>
  </w:style>
  <w:style w:type="paragraph" w:customStyle="1" w:styleId="a1">
    <w:name w:val="图注"/>
    <w:basedOn w:val="8"/>
    <w:next w:val="a5"/>
    <w:link w:val="afffff3"/>
    <w:qFormat/>
    <w:rsid w:val="006D5997"/>
    <w:pPr>
      <w:keepNext/>
      <w:numPr>
        <w:ilvl w:val="7"/>
        <w:numId w:val="14"/>
      </w:numPr>
      <w:spacing w:beforeLines="25" w:before="81" w:line="240" w:lineRule="exact"/>
      <w:jc w:val="center"/>
      <w:outlineLvl w:val="9"/>
    </w:pPr>
    <w:rPr>
      <w:sz w:val="21"/>
    </w:rPr>
  </w:style>
  <w:style w:type="character" w:customStyle="1" w:styleId="afffff3">
    <w:name w:val="图注 字符"/>
    <w:basedOn w:val="80"/>
    <w:link w:val="a1"/>
    <w:rsid w:val="006D5997"/>
    <w:rPr>
      <w:b/>
      <w:bCs w:val="0"/>
      <w:sz w:val="21"/>
    </w:rPr>
  </w:style>
  <w:style w:type="paragraph" w:customStyle="1" w:styleId="a2">
    <w:name w:val="表注"/>
    <w:basedOn w:val="7"/>
    <w:next w:val="af9"/>
    <w:link w:val="afffff4"/>
    <w:qFormat/>
    <w:rsid w:val="006D5997"/>
    <w:pPr>
      <w:keepNext/>
      <w:numPr>
        <w:ilvl w:val="8"/>
      </w:numPr>
      <w:spacing w:afterLines="25" w:after="81" w:line="240" w:lineRule="exact"/>
      <w:jc w:val="center"/>
      <w:outlineLvl w:val="9"/>
    </w:pPr>
    <w:rPr>
      <w:sz w:val="21"/>
    </w:rPr>
  </w:style>
  <w:style w:type="character" w:customStyle="1" w:styleId="afffff4">
    <w:name w:val="表注 字符"/>
    <w:basedOn w:val="70"/>
    <w:link w:val="a2"/>
    <w:rsid w:val="006D5997"/>
    <w:rPr>
      <w:b/>
      <w:sz w:val="21"/>
    </w:rPr>
  </w:style>
  <w:style w:type="character" w:styleId="afffff5">
    <w:name w:val="FollowedHyperlink"/>
    <w:basedOn w:val="a6"/>
    <w:uiPriority w:val="99"/>
    <w:semiHidden/>
    <w:unhideWhenUsed/>
    <w:rsid w:val="00B73385"/>
    <w:rPr>
      <w:color w:val="auto"/>
      <w:u w:val="none"/>
    </w:rPr>
  </w:style>
  <w:style w:type="character" w:styleId="afffff6">
    <w:name w:val="Unresolved Mention"/>
    <w:basedOn w:val="a6"/>
    <w:uiPriority w:val="99"/>
    <w:semiHidden/>
    <w:unhideWhenUsed/>
    <w:rsid w:val="002776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dongZh\Documents\&#31034;&#20363;&#25991;&#2021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53514-500B-411C-83FC-F14EA559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示例文件.dotm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数学建模</dc:title>
  <dc:subject/>
  <dc:creator>Zidong Zh</dc:creator>
  <cp:keywords/>
  <dc:description/>
  <cp:lastModifiedBy>张 子栋</cp:lastModifiedBy>
  <cp:revision>3</cp:revision>
  <cp:lastPrinted>2018-05-03T01:44:00Z</cp:lastPrinted>
  <dcterms:created xsi:type="dcterms:W3CDTF">2022-11-11T09:23:00Z</dcterms:created>
  <dcterms:modified xsi:type="dcterms:W3CDTF">2022-11-11T09:33:00Z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